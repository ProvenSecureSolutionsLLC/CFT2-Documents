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C4" w:rsidRDefault="002358C4" w:rsidP="002358C4">
      <w:pPr>
        <w:pStyle w:val="Title"/>
      </w:pPr>
      <w:r>
        <w:t>BITS-13287 Demonstration/Testing Platform</w:t>
      </w:r>
    </w:p>
    <w:p w:rsidR="002358C4" w:rsidRDefault="002358C4" w:rsidP="002358C4">
      <w:pPr>
        <w:pStyle w:val="Heading1"/>
      </w:pPr>
      <w:r>
        <w:t>Windows VM / Server</w:t>
      </w:r>
    </w:p>
    <w:p w:rsidR="002358C4" w:rsidRDefault="002358C4" w:rsidP="002358C4">
      <w:r>
        <w:t>We are deployed on an Amazon Web Services Windows Virtual Machine with the following characteristics:</w:t>
      </w:r>
    </w:p>
    <w:p w:rsidR="002358C4" w:rsidRDefault="002358C4" w:rsidP="002358C4">
      <w:pPr>
        <w:ind w:left="720"/>
      </w:pPr>
      <w:r>
        <w:t>Processor:</w:t>
      </w:r>
      <w:r>
        <w:tab/>
      </w:r>
      <w:r>
        <w:tab/>
        <w:t>Intel® Xeon® E5645 @ 2.40GHz 2.13GHz</w:t>
      </w:r>
      <w:r>
        <w:br/>
        <w:t>Installed RAM:</w:t>
      </w:r>
      <w:r>
        <w:tab/>
      </w:r>
      <w:r>
        <w:tab/>
        <w:t>3.75GB</w:t>
      </w:r>
      <w:r>
        <w:br/>
        <w:t>System type:</w:t>
      </w:r>
      <w:r>
        <w:tab/>
      </w:r>
      <w:r>
        <w:tab/>
        <w:t>64-bit Operating System</w:t>
      </w:r>
      <w:r>
        <w:br/>
        <w:t>Windows Edition:</w:t>
      </w:r>
      <w:r>
        <w:tab/>
        <w:t>Windows Server 2008 R2 Datacenter</w:t>
      </w:r>
    </w:p>
    <w:p w:rsidR="002358C4" w:rsidRDefault="002358C4" w:rsidP="002358C4">
      <w:pPr>
        <w:pStyle w:val="Heading2"/>
      </w:pPr>
      <w:r>
        <w:t>Accessing the Server</w:t>
      </w:r>
    </w:p>
    <w:p w:rsidR="00B24F13" w:rsidRPr="002358C4" w:rsidRDefault="00B24F13" w:rsidP="00B24F13">
      <w:pPr>
        <w:ind w:left="720"/>
      </w:pPr>
      <w:r>
        <w:t xml:space="preserve">EIP: </w:t>
      </w:r>
      <w:r>
        <w:tab/>
      </w:r>
      <w:r>
        <w:tab/>
      </w:r>
      <w:r>
        <w:tab/>
      </w:r>
      <w:r>
        <w:tab/>
      </w:r>
      <w:r w:rsidRPr="00B24F13">
        <w:t>ec2-54-221-212-148.compute-1.amazonaws.com</w:t>
      </w:r>
      <w:r w:rsidRPr="00B24F13">
        <w:br/>
      </w:r>
      <w:r>
        <w:t>Computer/Domain Name:</w:t>
      </w:r>
      <w:r>
        <w:tab/>
        <w:t>WIN-K6IGME305SC</w:t>
      </w:r>
    </w:p>
    <w:p w:rsidR="00C97451" w:rsidRDefault="002358C4" w:rsidP="002358C4">
      <w:pPr>
        <w:pStyle w:val="Heading1"/>
      </w:pPr>
      <w:r>
        <w:t>Installed Software</w:t>
      </w:r>
    </w:p>
    <w:p w:rsidR="002358C4" w:rsidRDefault="002358C4" w:rsidP="002358C4">
      <w:r>
        <w:t xml:space="preserve">The following packages were installed (in the provided order) to build and run </w:t>
      </w:r>
      <w:proofErr w:type="spellStart"/>
      <w:r>
        <w:t>ProvenSecure’s</w:t>
      </w:r>
      <w:proofErr w:type="spellEnd"/>
      <w:r>
        <w:t xml:space="preserve"> “Bench” solution:</w:t>
      </w:r>
    </w:p>
    <w:p w:rsidR="002358C4" w:rsidRDefault="002358C4" w:rsidP="002358C4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for Windows</w:t>
      </w:r>
      <w:r w:rsidR="00B24F13">
        <w:br/>
      </w:r>
      <w:hyperlink r:id="rId8" w:history="1">
        <w:r w:rsidRPr="00FE77CF">
          <w:rPr>
            <w:rStyle w:val="Hyperlink"/>
          </w:rPr>
          <w:t>http://windows.github.com/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r>
        <w:t xml:space="preserve">Visual Studio 2012 Express for Windows Desktop </w:t>
      </w:r>
      <w:hyperlink r:id="rId9" w:anchor="d-2012-express" w:history="1">
        <w:r w:rsidRPr="00FE77CF">
          <w:rPr>
            <w:rStyle w:val="Hyperlink"/>
          </w:rPr>
          <w:t>http://www.microsoft.com/visualstudio/eng/downloads#d-2012-express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r>
        <w:t>Visual Studio 2012 Update 3</w:t>
      </w:r>
      <w:r>
        <w:br/>
      </w:r>
      <w:hyperlink r:id="rId10" w:history="1">
        <w:r w:rsidRPr="00FE77CF">
          <w:rPr>
            <w:rStyle w:val="Hyperlink"/>
          </w:rPr>
          <w:t>http://www.microsoft.com/en-us/download/details.aspx?id=39305</w:t>
        </w:r>
      </w:hyperlink>
    </w:p>
    <w:p w:rsidR="002358C4" w:rsidRDefault="002358C4" w:rsidP="002358C4">
      <w:pPr>
        <w:pStyle w:val="ListParagraph"/>
        <w:numPr>
          <w:ilvl w:val="0"/>
          <w:numId w:val="1"/>
        </w:numPr>
      </w:pPr>
      <w:r>
        <w:t>V</w:t>
      </w:r>
      <w:r w:rsidR="00B24F13">
        <w:t xml:space="preserve">isual Studio </w:t>
      </w:r>
      <w:proofErr w:type="spellStart"/>
      <w:r w:rsidR="00B24F13">
        <w:t>Github</w:t>
      </w:r>
      <w:proofErr w:type="spellEnd"/>
      <w:r w:rsidR="00B24F13">
        <w:t xml:space="preserve"> Extensions</w:t>
      </w:r>
      <w:r>
        <w:br/>
      </w:r>
      <w:hyperlink r:id="rId11" w:history="1">
        <w:r w:rsidRPr="00FE77CF">
          <w:rPr>
            <w:rStyle w:val="Hyperlink"/>
          </w:rPr>
          <w:t>http://visualstudiogallery.msdn.microsoft.com/abafc7d6-dcaa-40f4-8a5e-d6724bdb980c</w:t>
        </w:r>
      </w:hyperlink>
    </w:p>
    <w:p w:rsidR="002358C4" w:rsidRPr="005E3323" w:rsidRDefault="002358C4" w:rsidP="002358C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R for Windows</w:t>
      </w:r>
      <w:r w:rsidR="00B24F13">
        <w:br/>
      </w:r>
      <w:hyperlink r:id="rId12" w:history="1">
        <w:r w:rsidRPr="00FE77CF">
          <w:rPr>
            <w:rStyle w:val="Hyperlink"/>
          </w:rPr>
          <w:t>http://cran.r-project.org/bin/windows/base/</w:t>
        </w:r>
      </w:hyperlink>
    </w:p>
    <w:p w:rsidR="005E3323" w:rsidRDefault="005E3323" w:rsidP="005E3323">
      <w:pPr>
        <w:pStyle w:val="ListParagraph"/>
        <w:numPr>
          <w:ilvl w:val="0"/>
          <w:numId w:val="1"/>
        </w:numPr>
      </w:pPr>
      <w:proofErr w:type="spellStart"/>
      <w:r>
        <w:t>FabulaWare</w:t>
      </w:r>
      <w:proofErr w:type="spellEnd"/>
      <w:r>
        <w:t xml:space="preserve"> Webcam for Remote Desktop</w:t>
      </w:r>
      <w:r w:rsidR="009F694D">
        <w:t xml:space="preserve"> – allows any workstation webcam to bridge to VM</w:t>
      </w:r>
      <w:r>
        <w:br/>
      </w:r>
      <w:hyperlink r:id="rId13" w:history="1">
        <w:r w:rsidRPr="00C339E6">
          <w:rPr>
            <w:rStyle w:val="Hyperlink"/>
          </w:rPr>
          <w:t>http://www.fabulatech.com/webcam-for-remote-desktop-download.html</w:t>
        </w:r>
      </w:hyperlink>
      <w:r>
        <w:br/>
        <w:t>(15-day free trial was installed)</w:t>
      </w:r>
    </w:p>
    <w:p w:rsidR="005E3323" w:rsidRDefault="005E3323" w:rsidP="009F694D">
      <w:pPr>
        <w:pStyle w:val="ListParagraph"/>
        <w:numPr>
          <w:ilvl w:val="0"/>
          <w:numId w:val="1"/>
        </w:numPr>
      </w:pPr>
      <w:proofErr w:type="spellStart"/>
      <w:r>
        <w:t>FabulaWare</w:t>
      </w:r>
      <w:proofErr w:type="spellEnd"/>
      <w:r>
        <w:t xml:space="preserve"> Sound Over RDP</w:t>
      </w:r>
      <w:r w:rsidR="009F694D">
        <w:t xml:space="preserve"> v 2.9.5 – allows any workstation microphone to bridge to VM</w:t>
      </w:r>
      <w:r w:rsidR="009F694D">
        <w:br/>
      </w:r>
      <w:hyperlink r:id="rId14" w:history="1">
        <w:r w:rsidR="009F694D" w:rsidRPr="00C339E6">
          <w:rPr>
            <w:rStyle w:val="Hyperlink"/>
          </w:rPr>
          <w:t>http://www.fabulatech.com/sound-over-rdp-download.html</w:t>
        </w:r>
      </w:hyperlink>
      <w:r w:rsidR="009F694D">
        <w:br/>
        <w:t>(15-day free trial was installed)</w:t>
      </w:r>
    </w:p>
    <w:p w:rsidR="00E46E0E" w:rsidRDefault="00E46E0E" w:rsidP="00E46E0E">
      <w:pPr>
        <w:pStyle w:val="ListParagraph"/>
        <w:numPr>
          <w:ilvl w:val="0"/>
          <w:numId w:val="1"/>
        </w:numPr>
      </w:pPr>
      <w:proofErr w:type="spellStart"/>
      <w:r>
        <w:t>Microsft</w:t>
      </w:r>
      <w:proofErr w:type="spellEnd"/>
      <w:r>
        <w:t xml:space="preserve"> Speech Platform – Server Runtime v 10.1</w:t>
      </w:r>
      <w:r>
        <w:br/>
      </w:r>
      <w:hyperlink r:id="rId15" w:history="1">
        <w:r w:rsidRPr="00353742">
          <w:rPr>
            <w:rStyle w:val="Hyperlink"/>
          </w:rPr>
          <w:t>http://www.microsoft.com/en-us/download/confirmation.aspx?id=24974</w:t>
        </w:r>
      </w:hyperlink>
    </w:p>
    <w:p w:rsidR="000032DD" w:rsidRDefault="00114154" w:rsidP="000032DD">
      <w:pPr>
        <w:pStyle w:val="ListParagraph"/>
        <w:numPr>
          <w:ilvl w:val="0"/>
          <w:numId w:val="1"/>
        </w:numPr>
      </w:pPr>
      <w:r>
        <w:lastRenderedPageBreak/>
        <w:t>Microsoft Windows Media Services 2008 for Windows Server 2008 R2</w:t>
      </w:r>
      <w:r w:rsidR="000032DD">
        <w:br/>
      </w:r>
      <w:hyperlink r:id="rId16" w:history="1">
        <w:r w:rsidR="000032DD" w:rsidRPr="00F743AA">
          <w:rPr>
            <w:rStyle w:val="Hyperlink"/>
          </w:rPr>
          <w:t>http://www.microsoft.com/en-us/download/confirmation.aspx?id=20424</w:t>
        </w:r>
      </w:hyperlink>
    </w:p>
    <w:p w:rsidR="000032DD" w:rsidRDefault="000032DD" w:rsidP="000032DD">
      <w:pPr>
        <w:pStyle w:val="ListParagraph"/>
        <w:numPr>
          <w:ilvl w:val="0"/>
          <w:numId w:val="1"/>
        </w:numPr>
      </w:pPr>
      <w:proofErr w:type="spellStart"/>
      <w:r>
        <w:t>Inno</w:t>
      </w:r>
      <w:proofErr w:type="spellEnd"/>
      <w:r>
        <w:t xml:space="preserve"> Setup v5.5.3 (for creating installation packages if needed)</w:t>
      </w:r>
      <w:r>
        <w:br/>
      </w:r>
      <w:hyperlink r:id="rId17" w:history="1">
        <w:r w:rsidRPr="000027D4">
          <w:rPr>
            <w:rStyle w:val="Hyperlink"/>
          </w:rPr>
          <w:t>http://www.jrsoftware.org/isdl.php</w:t>
        </w:r>
      </w:hyperlink>
    </w:p>
    <w:p w:rsidR="00E46E0E" w:rsidRDefault="000032DD" w:rsidP="000032DD">
      <w:pPr>
        <w:pStyle w:val="ListParagraph"/>
        <w:numPr>
          <w:ilvl w:val="0"/>
          <w:numId w:val="1"/>
        </w:numPr>
      </w:pPr>
      <w:r>
        <w:t>xxx</w:t>
      </w:r>
      <w:bookmarkStart w:id="0" w:name="_GoBack"/>
      <w:bookmarkEnd w:id="0"/>
      <w:r w:rsidR="00114154">
        <w:br/>
      </w:r>
      <w:r w:rsidR="00114154">
        <w:br/>
      </w:r>
    </w:p>
    <w:p w:rsidR="00E46E0E" w:rsidRDefault="00E46E0E" w:rsidP="00E46E0E">
      <w:r>
        <w:br w:type="page"/>
      </w:r>
    </w:p>
    <w:p w:rsidR="00E46E0E" w:rsidRDefault="00E46E0E" w:rsidP="009F694D">
      <w:pPr>
        <w:pStyle w:val="ListParagraph"/>
        <w:numPr>
          <w:ilvl w:val="0"/>
          <w:numId w:val="1"/>
        </w:numPr>
      </w:pPr>
    </w:p>
    <w:p w:rsidR="002358C4" w:rsidRDefault="002358C4" w:rsidP="002358C4">
      <w:pPr>
        <w:pStyle w:val="ListParagraph"/>
      </w:pPr>
    </w:p>
    <w:p w:rsidR="002358C4" w:rsidRPr="002358C4" w:rsidRDefault="002358C4" w:rsidP="002358C4">
      <w:pPr>
        <w:ind w:left="360"/>
      </w:pPr>
    </w:p>
    <w:sectPr w:rsidR="002358C4" w:rsidRPr="002358C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BEC" w:rsidRDefault="006A6BEC" w:rsidP="00764871">
      <w:pPr>
        <w:spacing w:after="0" w:line="240" w:lineRule="auto"/>
      </w:pPr>
      <w:r>
        <w:separator/>
      </w:r>
    </w:p>
  </w:endnote>
  <w:endnote w:type="continuationSeparator" w:id="0">
    <w:p w:rsidR="006A6BEC" w:rsidRDefault="006A6BEC" w:rsidP="00764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871" w:rsidRDefault="00764871">
    <w:pPr>
      <w:pStyle w:val="Footer"/>
    </w:pPr>
    <w:r>
      <w:rPr>
        <w:noProof/>
      </w:rPr>
      <w:drawing>
        <wp:inline distT="0" distB="0" distL="0" distR="0" wp14:anchorId="330A2B5B" wp14:editId="282E020D">
          <wp:extent cx="594995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-letterhead-botto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7150" cy="539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BEC" w:rsidRDefault="006A6BEC" w:rsidP="00764871">
      <w:pPr>
        <w:spacing w:after="0" w:line="240" w:lineRule="auto"/>
      </w:pPr>
      <w:r>
        <w:separator/>
      </w:r>
    </w:p>
  </w:footnote>
  <w:footnote w:type="continuationSeparator" w:id="0">
    <w:p w:rsidR="006A6BEC" w:rsidRDefault="006A6BEC" w:rsidP="00764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871" w:rsidRDefault="00764871">
    <w:pPr>
      <w:pStyle w:val="Header"/>
      <w:rPr>
        <w:noProof/>
      </w:rPr>
    </w:pPr>
    <w:r>
      <w:rPr>
        <w:noProof/>
      </w:rPr>
      <w:drawing>
        <wp:inline distT="0" distB="0" distL="0" distR="0" wp14:anchorId="180C4E63" wp14:editId="2B27DB05">
          <wp:extent cx="5943600" cy="53917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-letterhead-to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3917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 w:rsidR="006A6BEC">
      <w:rPr>
        <w:noProof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184F"/>
    <w:multiLevelType w:val="hybridMultilevel"/>
    <w:tmpl w:val="7ACE9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C4"/>
    <w:rsid w:val="000032DD"/>
    <w:rsid w:val="00114154"/>
    <w:rsid w:val="002358C4"/>
    <w:rsid w:val="00275A25"/>
    <w:rsid w:val="002E0DFD"/>
    <w:rsid w:val="003A02BD"/>
    <w:rsid w:val="005E3323"/>
    <w:rsid w:val="006A6BEC"/>
    <w:rsid w:val="00764871"/>
    <w:rsid w:val="0084122B"/>
    <w:rsid w:val="00980C30"/>
    <w:rsid w:val="009F694D"/>
    <w:rsid w:val="00B24F13"/>
    <w:rsid w:val="00C97451"/>
    <w:rsid w:val="00E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C4"/>
  </w:style>
  <w:style w:type="paragraph" w:styleId="Heading1">
    <w:name w:val="heading 1"/>
    <w:basedOn w:val="Normal"/>
    <w:next w:val="Normal"/>
    <w:link w:val="Heading1Char"/>
    <w:uiPriority w:val="9"/>
    <w:qFormat/>
    <w:rsid w:val="002358C4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8C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71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64871"/>
  </w:style>
  <w:style w:type="paragraph" w:styleId="Footer">
    <w:name w:val="footer"/>
    <w:basedOn w:val="Normal"/>
    <w:link w:val="Foot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64871"/>
  </w:style>
  <w:style w:type="paragraph" w:styleId="BalloonText">
    <w:name w:val="Balloon Text"/>
    <w:basedOn w:val="Normal"/>
    <w:link w:val="BalloonTextChar"/>
    <w:uiPriority w:val="99"/>
    <w:semiHidden/>
    <w:unhideWhenUsed/>
    <w:rsid w:val="0076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4871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871"/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4"/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8C4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71"/>
    <w:rPr>
      <w:rFonts w:ascii="Verdana" w:eastAsiaTheme="majorEastAsia" w:hAnsi="Verdana" w:cstheme="majorBidi"/>
      <w:b/>
      <w:bCs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71"/>
    <w:pPr>
      <w:numPr>
        <w:ilvl w:val="1"/>
      </w:numPr>
    </w:pPr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871"/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styleId="IntenseEmphasis">
    <w:name w:val="Intense Emphasis"/>
    <w:basedOn w:val="DefaultParagraphFont"/>
    <w:uiPriority w:val="21"/>
    <w:qFormat/>
    <w:rsid w:val="00764871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7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71"/>
    <w:rPr>
      <w:rFonts w:ascii="Verdana" w:hAnsi="Verdana"/>
      <w:b/>
      <w:bCs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2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8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C4"/>
  </w:style>
  <w:style w:type="paragraph" w:styleId="Heading1">
    <w:name w:val="heading 1"/>
    <w:basedOn w:val="Normal"/>
    <w:next w:val="Normal"/>
    <w:link w:val="Heading1Char"/>
    <w:uiPriority w:val="9"/>
    <w:qFormat/>
    <w:rsid w:val="002358C4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8C4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871"/>
    <w:pPr>
      <w:keepNext/>
      <w:keepLines/>
      <w:spacing w:before="200" w:after="0"/>
      <w:outlineLvl w:val="2"/>
    </w:pPr>
    <w:rPr>
      <w:rFonts w:ascii="Verdana" w:eastAsiaTheme="majorEastAsia" w:hAnsi="Verdana" w:cstheme="majorBidi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64871"/>
  </w:style>
  <w:style w:type="paragraph" w:styleId="Footer">
    <w:name w:val="footer"/>
    <w:basedOn w:val="Normal"/>
    <w:link w:val="FooterChar"/>
    <w:uiPriority w:val="99"/>
    <w:unhideWhenUsed/>
    <w:rsid w:val="00764871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64871"/>
  </w:style>
  <w:style w:type="paragraph" w:styleId="BalloonText">
    <w:name w:val="Balloon Text"/>
    <w:basedOn w:val="Normal"/>
    <w:link w:val="BalloonTextChar"/>
    <w:uiPriority w:val="99"/>
    <w:semiHidden/>
    <w:unhideWhenUsed/>
    <w:rsid w:val="0076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87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4871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871"/>
    <w:rPr>
      <w:rFonts w:ascii="MoolBoran" w:eastAsiaTheme="majorEastAsia" w:hAnsi="MoolBoran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58C4"/>
    <w:rPr>
      <w:rFonts w:ascii="Verdana" w:eastAsiaTheme="majorEastAsia" w:hAnsi="Verdan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58C4"/>
    <w:rPr>
      <w:rFonts w:ascii="Verdana" w:eastAsiaTheme="majorEastAsia" w:hAnsi="Verdan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871"/>
    <w:rPr>
      <w:rFonts w:ascii="Verdana" w:eastAsiaTheme="majorEastAsia" w:hAnsi="Verdana" w:cstheme="majorBidi"/>
      <w:b/>
      <w:bCs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71"/>
    <w:pPr>
      <w:numPr>
        <w:ilvl w:val="1"/>
      </w:numPr>
    </w:pPr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871"/>
    <w:rPr>
      <w:rFonts w:ascii="MoolBoran" w:eastAsiaTheme="majorEastAsia" w:hAnsi="MoolBoran" w:cstheme="majorBidi"/>
      <w:i/>
      <w:iCs/>
      <w:spacing w:val="15"/>
      <w:sz w:val="32"/>
      <w:szCs w:val="24"/>
    </w:rPr>
  </w:style>
  <w:style w:type="character" w:styleId="IntenseEmphasis">
    <w:name w:val="Intense Emphasis"/>
    <w:basedOn w:val="DefaultParagraphFont"/>
    <w:uiPriority w:val="21"/>
    <w:qFormat/>
    <w:rsid w:val="00764871"/>
    <w:rPr>
      <w:b/>
      <w:bCs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87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871"/>
    <w:rPr>
      <w:rFonts w:ascii="Verdana" w:hAnsi="Verdana"/>
      <w:b/>
      <w:bCs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2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/" TargetMode="External"/><Relationship Id="rId13" Type="http://schemas.openxmlformats.org/officeDocument/2006/relationships/hyperlink" Target="http://www.fabulatech.com/webcam-for-remote-desktop-download.html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an.r-project.org/bin/windows/base/" TargetMode="External"/><Relationship Id="rId17" Type="http://schemas.openxmlformats.org/officeDocument/2006/relationships/hyperlink" Target="http://www.jrsoftware.org/isdl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.com/en-us/download/confirmation.aspx?id=2042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isualstudiogallery.msdn.microsoft.com/abafc7d6-dcaa-40f4-8a5e-d6724bdb980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crosoft.com/en-us/download/confirmation.aspx?id=24974" TargetMode="External"/><Relationship Id="rId10" Type="http://schemas.openxmlformats.org/officeDocument/2006/relationships/hyperlink" Target="http://www.microsoft.com/en-us/download/details.aspx?id=39305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hyperlink" Target="http://www.fabulatech.com/sound-over-rdp-download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One-Pag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One-Pager Template.dotx</Template>
  <TotalTime>37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O'Brien</dc:creator>
  <cp:lastModifiedBy>Robert O'Brien</cp:lastModifiedBy>
  <cp:revision>8</cp:revision>
  <dcterms:created xsi:type="dcterms:W3CDTF">2013-08-15T16:10:00Z</dcterms:created>
  <dcterms:modified xsi:type="dcterms:W3CDTF">2013-08-29T18:37:00Z</dcterms:modified>
</cp:coreProperties>
</file>