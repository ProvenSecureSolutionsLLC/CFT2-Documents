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30" w:rsidRPr="004F0E30" w:rsidRDefault="0047268F" w:rsidP="004F0E30">
      <w:r>
        <w:rPr>
          <w:noProof/>
        </w:rPr>
        <w:drawing>
          <wp:inline distT="0" distB="0" distL="0" distR="0" wp14:anchorId="49420CCF" wp14:editId="1BF01575">
            <wp:extent cx="3400425" cy="876300"/>
            <wp:effectExtent l="0" t="0" r="9525" b="0"/>
            <wp:docPr id="1" name="Picture 1" descr="http://www.severfire.com/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verfire.com/g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6D" w:rsidRDefault="002E1C6D"/>
    <w:p w:rsidR="004F0E30" w:rsidRDefault="004F0239" w:rsidP="004F0E30">
      <w:pPr>
        <w:pStyle w:val="Title"/>
      </w:pPr>
      <w:sdt>
        <w:sdtPr>
          <w:alias w:val="Title"/>
          <w:tag w:val=""/>
          <w:id w:val="-2007511817"/>
          <w:placeholder>
            <w:docPart w:val="7CD9B2171C2641E6BDC091EFBFB2F68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C0419">
            <w:t>Project Status Summary</w:t>
          </w:r>
        </w:sdtContent>
      </w:sdt>
    </w:p>
    <w:p w:rsidR="00174DC8" w:rsidRDefault="00B512F5" w:rsidP="00174DC8">
      <w:pPr>
        <w:pStyle w:val="Subtitle"/>
      </w:pPr>
      <w:r>
        <w:t>Risk Mitigation Metric for Multifactor Authentication Systems (DARPA RA-11-52)</w:t>
      </w:r>
    </w:p>
    <w:p w:rsidR="0047268F" w:rsidRPr="00B512F5" w:rsidRDefault="00AC0419" w:rsidP="00B512F5">
      <w:r>
        <w:t>Report Date:</w:t>
      </w:r>
      <w:r>
        <w:tab/>
      </w:r>
      <w:r>
        <w:tab/>
      </w:r>
      <w:r w:rsidR="008042C6">
        <w:t>11</w:t>
      </w:r>
      <w:r w:rsidR="00272C74">
        <w:t>-Aug</w:t>
      </w:r>
      <w:r w:rsidR="00F46627">
        <w:t>-2013</w:t>
      </w:r>
      <w:bookmarkStart w:id="0" w:name="_GoBack"/>
      <w:bookmarkEnd w:id="0"/>
      <w:r w:rsidR="00170177">
        <w:br/>
      </w:r>
      <w:r w:rsidR="004F0E30">
        <w:t>Project Manager:</w:t>
      </w:r>
      <w:r w:rsidR="004F0E30">
        <w:tab/>
      </w:r>
      <w:r w:rsidR="00A65B8A">
        <w:t>Bob O’Brien</w:t>
      </w:r>
      <w:r w:rsidR="00170177">
        <w:br/>
      </w:r>
      <w:r w:rsidR="0047268F">
        <w:t>Technical Lead:</w:t>
      </w:r>
      <w:r w:rsidR="0047268F">
        <w:tab/>
      </w:r>
      <w:r w:rsidR="00B512F5">
        <w:t>Stephen</w:t>
      </w:r>
      <w:r w:rsidR="00B512F5" w:rsidRPr="00B512F5">
        <w:t xml:space="preserve"> Paul King</w:t>
      </w:r>
    </w:p>
    <w:p w:rsidR="00A65B8A" w:rsidRDefault="00AC0419" w:rsidP="00AC0419">
      <w:pPr>
        <w:pStyle w:val="Heading1"/>
      </w:pPr>
      <w:r>
        <w:t>Project Schedule</w:t>
      </w:r>
    </w:p>
    <w:p w:rsidR="00170177" w:rsidRDefault="003F646C" w:rsidP="00170177">
      <w:r>
        <w:t xml:space="preserve">Overall </w:t>
      </w:r>
      <w:r w:rsidR="00E0207F">
        <w:t>Project is On</w:t>
      </w:r>
      <w:r w:rsidR="00B512F5">
        <w:t xml:space="preserve"> Schedule. </w:t>
      </w:r>
    </w:p>
    <w:p w:rsidR="001E084C" w:rsidRDefault="001E084C" w:rsidP="00170177">
      <w:pPr>
        <w:pStyle w:val="ListParagraph"/>
        <w:numPr>
          <w:ilvl w:val="0"/>
          <w:numId w:val="6"/>
        </w:numPr>
      </w:pPr>
      <w:r>
        <w:t>Sprint</w:t>
      </w:r>
      <w:r w:rsidR="00272C74">
        <w:t xml:space="preserve"> 2 bega</w:t>
      </w:r>
      <w:r>
        <w:t>n</w:t>
      </w:r>
      <w:r w:rsidR="00272C74">
        <w:t xml:space="preserve"> on schedule on Monday, 29-July; finish</w:t>
      </w:r>
      <w:r w:rsidR="008042C6">
        <w:t>ed</w:t>
      </w:r>
      <w:r w:rsidR="00272C74">
        <w:t xml:space="preserve"> on </w:t>
      </w:r>
      <w:r w:rsidR="008042C6">
        <w:t>Sunday, 11</w:t>
      </w:r>
      <w:r w:rsidR="00272C74">
        <w:t>-August.</w:t>
      </w:r>
      <w:r w:rsidR="008042C6">
        <w:t xml:space="preserve"> Deliverables will be packaged and moved to </w:t>
      </w:r>
      <w:proofErr w:type="spellStart"/>
      <w:r w:rsidR="008042C6">
        <w:t>GitHub</w:t>
      </w:r>
      <w:proofErr w:type="spellEnd"/>
      <w:r w:rsidR="008042C6">
        <w:t xml:space="preserve">, and then to the demo box by morning of 12-August. Completion package for Sprint 3 will be prepared and sent off to </w:t>
      </w:r>
      <w:proofErr w:type="spellStart"/>
      <w:r w:rsidR="008042C6">
        <w:t>BITSystems</w:t>
      </w:r>
      <w:proofErr w:type="spellEnd"/>
      <w:r w:rsidR="008042C6">
        <w:t xml:space="preserve"> on Monday, 12-August.</w:t>
      </w:r>
    </w:p>
    <w:p w:rsidR="008042C6" w:rsidRDefault="008042C6" w:rsidP="00170177">
      <w:pPr>
        <w:pStyle w:val="ListParagraph"/>
        <w:numPr>
          <w:ilvl w:val="0"/>
          <w:numId w:val="6"/>
        </w:numPr>
      </w:pPr>
      <w:r>
        <w:t>Sprint 3 to begin on Monday, 12-August.</w:t>
      </w:r>
    </w:p>
    <w:p w:rsidR="00AC0419" w:rsidRDefault="00AC0419" w:rsidP="00AC0419">
      <w:pPr>
        <w:pStyle w:val="Heading1"/>
      </w:pPr>
      <w:r>
        <w:t>Project Budget</w:t>
      </w:r>
    </w:p>
    <w:p w:rsidR="001E084C" w:rsidRDefault="001E084C" w:rsidP="00B512F5">
      <w:r>
        <w:t>Project is on budget:</w:t>
      </w:r>
    </w:p>
    <w:p w:rsidR="00E0207F" w:rsidRDefault="001E084C" w:rsidP="001E084C">
      <w:pPr>
        <w:pStyle w:val="ListParagraph"/>
        <w:numPr>
          <w:ilvl w:val="0"/>
          <w:numId w:val="7"/>
        </w:numPr>
      </w:pPr>
      <w:r>
        <w:t xml:space="preserve">Invoice </w:t>
      </w:r>
      <w:r w:rsidR="00272C74">
        <w:t xml:space="preserve">003 (Milestone 3) </w:t>
      </w:r>
      <w:r>
        <w:t xml:space="preserve">for $12,005 </w:t>
      </w:r>
      <w:r w:rsidR="00272C74">
        <w:t>was</w:t>
      </w:r>
      <w:r w:rsidR="00850F9A">
        <w:t xml:space="preserve"> submitted on 29-July-13</w:t>
      </w:r>
      <w:r>
        <w:t>.</w:t>
      </w:r>
      <w:r w:rsidR="00E0207F">
        <w:t xml:space="preserve"> </w:t>
      </w:r>
    </w:p>
    <w:p w:rsidR="00850F9A" w:rsidRDefault="00850F9A" w:rsidP="001E084C">
      <w:pPr>
        <w:pStyle w:val="ListParagraph"/>
        <w:numPr>
          <w:ilvl w:val="0"/>
          <w:numId w:val="7"/>
        </w:numPr>
      </w:pPr>
      <w:r>
        <w:t>Invoice 004 (Milestone 4) for will be submitted on 12-Aug-13</w:t>
      </w:r>
    </w:p>
    <w:p w:rsidR="00E0207F" w:rsidRDefault="008042C6" w:rsidP="00B512F5">
      <w:pPr>
        <w:pStyle w:val="ListParagraph"/>
        <w:numPr>
          <w:ilvl w:val="0"/>
          <w:numId w:val="7"/>
        </w:numPr>
      </w:pPr>
      <w:r>
        <w:t xml:space="preserve">Invoice being prepared for </w:t>
      </w:r>
      <w:r w:rsidR="00272C74">
        <w:t>lease of AWS Virtual Machine environment for formal testi</w:t>
      </w:r>
      <w:r>
        <w:t>ng and demonstration.</w:t>
      </w:r>
    </w:p>
    <w:p w:rsidR="00A65B8A" w:rsidRDefault="00AC0419" w:rsidP="00A65B8A">
      <w:pPr>
        <w:pStyle w:val="Heading1"/>
      </w:pPr>
      <w:r>
        <w:t>Risks and Issues</w:t>
      </w:r>
    </w:p>
    <w:p w:rsidR="00AC0419" w:rsidRDefault="00AC0419" w:rsidP="00AC0419">
      <w:r>
        <w:t xml:space="preserve">Risks and Issues were last reviewed by the Project Team on </w:t>
      </w:r>
      <w:r w:rsidR="00850F9A">
        <w:t>11</w:t>
      </w:r>
      <w:r w:rsidR="00272C74">
        <w:t>-Aug</w:t>
      </w:r>
      <w:r w:rsidR="00B512F5">
        <w:t>-2013.</w:t>
      </w:r>
    </w:p>
    <w:p w:rsidR="001E084C" w:rsidRPr="00AC0419" w:rsidRDefault="001E084C" w:rsidP="001E084C">
      <w:pPr>
        <w:pStyle w:val="ListParagraph"/>
        <w:ind w:left="0"/>
      </w:pPr>
      <w:r>
        <w:t>There are no Risks at this time that require particular attention.</w:t>
      </w:r>
      <w:r w:rsidR="003D4671">
        <w:t xml:space="preserve"> There are no Issues to be followed.</w:t>
      </w:r>
    </w:p>
    <w:p w:rsidR="00FC33DB" w:rsidRDefault="00AC0419" w:rsidP="001C5E46">
      <w:pPr>
        <w:pStyle w:val="Heading1"/>
      </w:pPr>
      <w:r>
        <w:lastRenderedPageBreak/>
        <w:t xml:space="preserve">Overall Project </w:t>
      </w:r>
      <w:r w:rsidR="00FC33DB">
        <w:t>Health</w:t>
      </w:r>
    </w:p>
    <w:p w:rsidR="00FC33DB" w:rsidRPr="00FC33DB" w:rsidRDefault="00B512F5" w:rsidP="00B512F5">
      <w:r>
        <w:t>Project is healthy.  No issues at present, and none foreseen</w:t>
      </w:r>
      <w:r w:rsidR="00850F9A">
        <w:t>.</w:t>
      </w:r>
    </w:p>
    <w:p w:rsidR="001C5E46" w:rsidRDefault="00AC0419" w:rsidP="001C5E46">
      <w:pPr>
        <w:pStyle w:val="Heading1"/>
      </w:pPr>
      <w:r>
        <w:t>Additional Comments</w:t>
      </w:r>
    </w:p>
    <w:p w:rsidR="003D4671" w:rsidRDefault="003D4671" w:rsidP="00B512F5">
      <w:r>
        <w:t xml:space="preserve">Sprint 2 is </w:t>
      </w:r>
      <w:r w:rsidR="008042C6">
        <w:t>complete.</w:t>
      </w:r>
      <w:r>
        <w:t xml:space="preserve"> The objective at the end of Sprint 2 is to have all of the “end-to-end” processing that the Bench will require – but none of the Authenticators or RMM will actually </w:t>
      </w:r>
      <w:proofErr w:type="spellStart"/>
      <w:r>
        <w:t>ba</w:t>
      </w:r>
      <w:proofErr w:type="spellEnd"/>
      <w:r>
        <w:t xml:space="preserve"> called. These will be “stubbed” at the end of Sprint 2.  Specifically, we will have the straight-through processing that will be needed to capture all authentication results, multiplex those results into a large number of test cases, and “batch run” those tests.</w:t>
      </w:r>
    </w:p>
    <w:p w:rsidR="00850F9A" w:rsidRDefault="00850F9A" w:rsidP="00B512F5">
      <w:r>
        <w:t xml:space="preserve">The AWS-hosted test environment is up and is being “final fit” for testing and demonstration. The Sprint1 contents are in place there (and buildable/runnable).  Sprint 2 contents will be moved and built by 13-Aug-13.  Additionally, we will be “connecting” </w:t>
      </w:r>
      <w:proofErr w:type="spellStart"/>
      <w:r>
        <w:t>BITSystems</w:t>
      </w:r>
      <w:proofErr w:type="spellEnd"/>
      <w:r>
        <w:t xml:space="preserve"> personnel as needed to both our </w:t>
      </w:r>
      <w:proofErr w:type="spellStart"/>
      <w:r>
        <w:t>GitHub</w:t>
      </w:r>
      <w:proofErr w:type="spellEnd"/>
      <w:r>
        <w:t xml:space="preserve"> environment and our test platform.</w:t>
      </w:r>
    </w:p>
    <w:p w:rsidR="00850F9A" w:rsidRDefault="00850F9A" w:rsidP="00850F9A">
      <w:r>
        <w:t>Sprint 3 will see the stubs replaced. Sprint 4 will see additional test cases generated, and the “real time demo” completed.</w:t>
      </w:r>
    </w:p>
    <w:p w:rsidR="00E0207F" w:rsidRDefault="00850F9A" w:rsidP="00B512F5">
      <w:r>
        <w:t>The “constraint issue” appears to be resolved; we have identified the nature of non-Bayesian features of the multi-factor authentication problem that we will be examining during our comparison testing.</w:t>
      </w:r>
    </w:p>
    <w:p w:rsidR="00B512F5" w:rsidRDefault="00B512F5" w:rsidP="00B512F5">
      <w:pPr>
        <w:pStyle w:val="Heading1"/>
      </w:pPr>
      <w:r>
        <w:t>Report Prepared By…</w:t>
      </w:r>
    </w:p>
    <w:p w:rsidR="00B512F5" w:rsidRPr="00B512F5" w:rsidRDefault="008042C6" w:rsidP="00B512F5">
      <w:r>
        <w:t>Robert O’Brien</w:t>
      </w:r>
      <w:r>
        <w:br/>
        <w:t>11</w:t>
      </w:r>
      <w:r w:rsidR="00B512F5">
        <w:t>-</w:t>
      </w:r>
      <w:r w:rsidR="003D4671">
        <w:t>August</w:t>
      </w:r>
      <w:r w:rsidR="00B512F5">
        <w:t>y-2013</w:t>
      </w:r>
    </w:p>
    <w:p w:rsidR="00442833" w:rsidRPr="00442833" w:rsidRDefault="00442833" w:rsidP="00442833"/>
    <w:sectPr w:rsidR="00442833" w:rsidRPr="00442833" w:rsidSect="00A65B8A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239" w:rsidRDefault="004F0239" w:rsidP="00A65B8A">
      <w:pPr>
        <w:spacing w:after="0" w:line="240" w:lineRule="auto"/>
      </w:pPr>
      <w:r>
        <w:separator/>
      </w:r>
    </w:p>
  </w:endnote>
  <w:endnote w:type="continuationSeparator" w:id="0">
    <w:p w:rsidR="004F0239" w:rsidRDefault="004F0239" w:rsidP="00A6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4F0239">
    <w:pPr>
      <w:pStyle w:val="Footer"/>
    </w:pPr>
    <w:sdt>
      <w:sdtPr>
        <w:alias w:val="Title"/>
        <w:tag w:val=""/>
        <w:id w:val="-11283905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0419">
          <w:t>Project Status Summary</w:t>
        </w:r>
      </w:sdtContent>
    </w:sdt>
    <w:r w:rsidR="00A65B8A">
      <w:tab/>
    </w:r>
    <w:r w:rsidR="00A65B8A">
      <w:tab/>
      <w:t xml:space="preserve">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F46627">
      <w:rPr>
        <w:noProof/>
      </w:rPr>
      <w:t>8/18/2013 6:13:00 PM</w:t>
    </w:r>
    <w:r w:rsidR="00A65B8A">
      <w:fldChar w:fldCharType="end"/>
    </w:r>
  </w:p>
  <w:p w:rsidR="00A65B8A" w:rsidRDefault="00A65B8A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46627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46627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47268F" w:rsidP="00A65B8A">
    <w:pPr>
      <w:pStyle w:val="Footer"/>
    </w:pPr>
    <w:proofErr w:type="spellStart"/>
    <w:r>
      <w:t>ProvenSecure</w:t>
    </w:r>
    <w:proofErr w:type="spellEnd"/>
    <w:r>
      <w:t xml:space="preserve"> Solutions, LLC</w:t>
    </w:r>
    <w:r w:rsidR="00A65B8A">
      <w:tab/>
    </w:r>
    <w:r w:rsidR="00A65B8A">
      <w:tab/>
      <w:t xml:space="preserve">Last 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F46627">
      <w:rPr>
        <w:noProof/>
      </w:rPr>
      <w:t>8/18/2013 6:13:00 PM</w:t>
    </w:r>
    <w:r w:rsidR="00A65B8A">
      <w:fldChar w:fldCharType="end"/>
    </w:r>
  </w:p>
  <w:p w:rsidR="00A65B8A" w:rsidRDefault="00A65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239" w:rsidRDefault="004F0239" w:rsidP="00A65B8A">
      <w:pPr>
        <w:spacing w:after="0" w:line="240" w:lineRule="auto"/>
      </w:pPr>
      <w:r>
        <w:separator/>
      </w:r>
    </w:p>
  </w:footnote>
  <w:footnote w:type="continuationSeparator" w:id="0">
    <w:p w:rsidR="004F0239" w:rsidRDefault="004F0239" w:rsidP="00A65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3F10"/>
    <w:multiLevelType w:val="hybridMultilevel"/>
    <w:tmpl w:val="05B0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41FEB"/>
    <w:multiLevelType w:val="hybridMultilevel"/>
    <w:tmpl w:val="48C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2704A"/>
    <w:multiLevelType w:val="hybridMultilevel"/>
    <w:tmpl w:val="494E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F5C97"/>
    <w:multiLevelType w:val="hybridMultilevel"/>
    <w:tmpl w:val="D26E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B6578"/>
    <w:multiLevelType w:val="hybridMultilevel"/>
    <w:tmpl w:val="A574D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B787D"/>
    <w:multiLevelType w:val="hybridMultilevel"/>
    <w:tmpl w:val="5798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5472A"/>
    <w:multiLevelType w:val="hybridMultilevel"/>
    <w:tmpl w:val="D558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2F5"/>
    <w:rsid w:val="00097204"/>
    <w:rsid w:val="000E5947"/>
    <w:rsid w:val="000F66B2"/>
    <w:rsid w:val="0015647C"/>
    <w:rsid w:val="00170177"/>
    <w:rsid w:val="00174DC8"/>
    <w:rsid w:val="001A721B"/>
    <w:rsid w:val="001C5E46"/>
    <w:rsid w:val="001E084C"/>
    <w:rsid w:val="00204E82"/>
    <w:rsid w:val="00233FF8"/>
    <w:rsid w:val="0026591A"/>
    <w:rsid w:val="00272C74"/>
    <w:rsid w:val="00276F90"/>
    <w:rsid w:val="00277EBD"/>
    <w:rsid w:val="00293E23"/>
    <w:rsid w:val="002E1C27"/>
    <w:rsid w:val="002E1C6D"/>
    <w:rsid w:val="00301571"/>
    <w:rsid w:val="00346084"/>
    <w:rsid w:val="003D4671"/>
    <w:rsid w:val="003F646C"/>
    <w:rsid w:val="00442833"/>
    <w:rsid w:val="0047268F"/>
    <w:rsid w:val="004932F1"/>
    <w:rsid w:val="004F0239"/>
    <w:rsid w:val="004F0E30"/>
    <w:rsid w:val="005219B6"/>
    <w:rsid w:val="006E28F6"/>
    <w:rsid w:val="007F50E1"/>
    <w:rsid w:val="008042C6"/>
    <w:rsid w:val="00847FDD"/>
    <w:rsid w:val="00850F9A"/>
    <w:rsid w:val="008B26A8"/>
    <w:rsid w:val="009F2E35"/>
    <w:rsid w:val="00A65B8A"/>
    <w:rsid w:val="00AC0419"/>
    <w:rsid w:val="00B164BD"/>
    <w:rsid w:val="00B512F5"/>
    <w:rsid w:val="00B879BE"/>
    <w:rsid w:val="00C97A40"/>
    <w:rsid w:val="00CD7B7E"/>
    <w:rsid w:val="00D12536"/>
    <w:rsid w:val="00D37CD1"/>
    <w:rsid w:val="00DD1DE5"/>
    <w:rsid w:val="00DD6701"/>
    <w:rsid w:val="00E0207F"/>
    <w:rsid w:val="00EB657E"/>
    <w:rsid w:val="00EC46EE"/>
    <w:rsid w:val="00F34433"/>
    <w:rsid w:val="00F46627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AppData\Roaming\Microsoft\Templates\ProvenSecure%20Status%20Summar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D9B2171C2641E6BDC091EFBFB2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A12C-0F08-4397-A2DA-D160AC0B0BDB}"/>
      </w:docPartPr>
      <w:docPartBody>
        <w:p w:rsidR="009E7D75" w:rsidRDefault="00877F03">
          <w:pPr>
            <w:pStyle w:val="7CD9B2171C2641E6BDC091EFBFB2F68A"/>
          </w:pPr>
          <w:r w:rsidRPr="00DE442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03"/>
    <w:rsid w:val="00287F7E"/>
    <w:rsid w:val="00373C7F"/>
    <w:rsid w:val="005B2EDE"/>
    <w:rsid w:val="00613344"/>
    <w:rsid w:val="007A3B74"/>
    <w:rsid w:val="00877F03"/>
    <w:rsid w:val="009E7D75"/>
    <w:rsid w:val="009F0E11"/>
    <w:rsid w:val="00AC41FA"/>
    <w:rsid w:val="00C8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ProvenSecure Status Summary Template.dotx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Summary</vt:lpstr>
    </vt:vector>
  </TitlesOfParts>
  <Company>Microsoft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Summary</dc:title>
  <dc:creator>Robert O'Brien</dc:creator>
  <cp:lastModifiedBy>Robert O'Brien</cp:lastModifiedBy>
  <cp:revision>3</cp:revision>
  <cp:lastPrinted>2013-08-12T14:31:00Z</cp:lastPrinted>
  <dcterms:created xsi:type="dcterms:W3CDTF">2013-08-18T22:13:00Z</dcterms:created>
  <dcterms:modified xsi:type="dcterms:W3CDTF">2013-08-19T15:50:00Z</dcterms:modified>
</cp:coreProperties>
</file>