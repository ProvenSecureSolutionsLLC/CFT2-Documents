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0602F3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6E20CB">
        <w:t>20</w:t>
      </w:r>
      <w:r w:rsidR="0098094D">
        <w:t>-Oct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 xml:space="preserve">Project is </w:t>
      </w:r>
      <w:r w:rsidR="0020306B" w:rsidRPr="0020306B">
        <w:rPr>
          <w:b/>
          <w:color w:val="FF0000"/>
        </w:rPr>
        <w:t xml:space="preserve">Behind </w:t>
      </w:r>
      <w:r w:rsidR="00B512F5" w:rsidRPr="0020306B">
        <w:rPr>
          <w:b/>
          <w:color w:val="FF0000"/>
        </w:rPr>
        <w:t>Schedule</w:t>
      </w:r>
      <w:r w:rsidR="00B512F5">
        <w:t xml:space="preserve">. </w:t>
      </w:r>
    </w:p>
    <w:p w:rsidR="00806E32" w:rsidRDefault="0000129A" w:rsidP="00170177">
      <w:pPr>
        <w:pStyle w:val="ListParagraph"/>
        <w:numPr>
          <w:ilvl w:val="0"/>
          <w:numId w:val="6"/>
        </w:numPr>
      </w:pPr>
      <w:r>
        <w:t xml:space="preserve">Sprint 6 </w:t>
      </w:r>
      <w:r w:rsidR="00806E32">
        <w:t>completed</w:t>
      </w:r>
    </w:p>
    <w:p w:rsidR="001E084C" w:rsidRDefault="0020306B" w:rsidP="00170177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Test Session Acquisition </w:t>
      </w:r>
      <w:r w:rsidR="0098094D">
        <w:t>in progress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for </w:t>
      </w:r>
      <w:r w:rsidR="00272C74">
        <w:t xml:space="preserve">lease of AWS Virtual Machine environment </w:t>
      </w:r>
      <w:r w:rsidR="008D2373">
        <w:t>will be forwarded as soon as we get one from the vendor.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6E20CB">
        <w:t>20</w:t>
      </w:r>
      <w:r w:rsidR="00272C74">
        <w:t>-</w:t>
      </w:r>
      <w:r w:rsidR="0098094D">
        <w:t>Oct</w:t>
      </w:r>
      <w:r w:rsidR="00B512F5">
        <w:t>-2013.</w:t>
      </w:r>
    </w:p>
    <w:p w:rsidR="004C4223" w:rsidRDefault="004C4223" w:rsidP="00AC0419">
      <w:r>
        <w:t xml:space="preserve">Problems with AT&amp;T Voice persist. We continue to work with AT&amp;T developers to see these problems resolved, but additional delays are translating to additional extension of the project completion date. 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4C4223" w:rsidP="00B512F5">
      <w:r>
        <w:t>Project is behind schedule due to issues with voice authentication. We now anticipate completing things and making final delivery on Friday, November 1</w:t>
      </w:r>
      <w:r w:rsidRPr="004C4223">
        <w:rPr>
          <w:vertAlign w:val="superscript"/>
        </w:rPr>
        <w:t>st</w:t>
      </w:r>
      <w:r>
        <w:t>, 2013.</w:t>
      </w:r>
    </w:p>
    <w:p w:rsidR="00B512F5" w:rsidRDefault="00B512F5" w:rsidP="00B512F5">
      <w:pPr>
        <w:pStyle w:val="Heading1"/>
      </w:pPr>
      <w:r>
        <w:lastRenderedPageBreak/>
        <w:t>Report Prepared By…</w:t>
      </w:r>
    </w:p>
    <w:p w:rsidR="00B512F5" w:rsidRPr="00B512F5" w:rsidRDefault="005B0283" w:rsidP="00B512F5">
      <w:r>
        <w:t>Robert</w:t>
      </w:r>
      <w:r w:rsidR="000C2BD2">
        <w:t xml:space="preserve"> O’Brien</w:t>
      </w:r>
      <w:r w:rsidR="000C2BD2">
        <w:br/>
      </w:r>
      <w:r w:rsidR="006E20CB">
        <w:t>20</w:t>
      </w:r>
      <w:r w:rsidR="00B512F5">
        <w:t>-</w:t>
      </w:r>
      <w:r w:rsidR="0098094D">
        <w:t>October</w:t>
      </w:r>
      <w:r w:rsidR="00B512F5">
        <w:t>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2F3" w:rsidRDefault="000602F3" w:rsidP="00A65B8A">
      <w:pPr>
        <w:spacing w:after="0" w:line="240" w:lineRule="auto"/>
      </w:pPr>
      <w:r>
        <w:separator/>
      </w:r>
    </w:p>
  </w:endnote>
  <w:endnote w:type="continuationSeparator" w:id="0">
    <w:p w:rsidR="000602F3" w:rsidRDefault="000602F3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0602F3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382D47">
      <w:rPr>
        <w:noProof/>
      </w:rPr>
      <w:t>11/3/2013 1:08:00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2D47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82D4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382D47">
      <w:rPr>
        <w:noProof/>
      </w:rPr>
      <w:t>11/3/2013 1:08:00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2F3" w:rsidRDefault="000602F3" w:rsidP="00A65B8A">
      <w:pPr>
        <w:spacing w:after="0" w:line="240" w:lineRule="auto"/>
      </w:pPr>
      <w:r>
        <w:separator/>
      </w:r>
    </w:p>
  </w:footnote>
  <w:footnote w:type="continuationSeparator" w:id="0">
    <w:p w:rsidR="000602F3" w:rsidRDefault="000602F3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0129A"/>
    <w:rsid w:val="000602F3"/>
    <w:rsid w:val="00097204"/>
    <w:rsid w:val="000C2BD2"/>
    <w:rsid w:val="000E5947"/>
    <w:rsid w:val="000F66B2"/>
    <w:rsid w:val="0015647C"/>
    <w:rsid w:val="00170177"/>
    <w:rsid w:val="00174DC8"/>
    <w:rsid w:val="001A721B"/>
    <w:rsid w:val="001C5E46"/>
    <w:rsid w:val="001E084C"/>
    <w:rsid w:val="0020306B"/>
    <w:rsid w:val="00204E82"/>
    <w:rsid w:val="00233FF8"/>
    <w:rsid w:val="0026591A"/>
    <w:rsid w:val="00272C74"/>
    <w:rsid w:val="002732E9"/>
    <w:rsid w:val="00276F90"/>
    <w:rsid w:val="00277EBD"/>
    <w:rsid w:val="00293E23"/>
    <w:rsid w:val="002E1C27"/>
    <w:rsid w:val="002E1C6D"/>
    <w:rsid w:val="002F3C9E"/>
    <w:rsid w:val="00301571"/>
    <w:rsid w:val="00314BF1"/>
    <w:rsid w:val="00346084"/>
    <w:rsid w:val="0035492D"/>
    <w:rsid w:val="003603F0"/>
    <w:rsid w:val="00382D47"/>
    <w:rsid w:val="00385430"/>
    <w:rsid w:val="003D2648"/>
    <w:rsid w:val="003D4671"/>
    <w:rsid w:val="003F646C"/>
    <w:rsid w:val="00442833"/>
    <w:rsid w:val="0046613B"/>
    <w:rsid w:val="00470210"/>
    <w:rsid w:val="0047268F"/>
    <w:rsid w:val="004B3830"/>
    <w:rsid w:val="004C4223"/>
    <w:rsid w:val="004D71EB"/>
    <w:rsid w:val="004F0E30"/>
    <w:rsid w:val="005219B6"/>
    <w:rsid w:val="00576A0F"/>
    <w:rsid w:val="0058678C"/>
    <w:rsid w:val="005B0283"/>
    <w:rsid w:val="005C203E"/>
    <w:rsid w:val="005F3D1B"/>
    <w:rsid w:val="006807CD"/>
    <w:rsid w:val="006A0C34"/>
    <w:rsid w:val="006E20CB"/>
    <w:rsid w:val="006E28F6"/>
    <w:rsid w:val="008042C6"/>
    <w:rsid w:val="00806E32"/>
    <w:rsid w:val="00847FDD"/>
    <w:rsid w:val="00850F9A"/>
    <w:rsid w:val="0089013A"/>
    <w:rsid w:val="008B26A8"/>
    <w:rsid w:val="008D2373"/>
    <w:rsid w:val="008E4327"/>
    <w:rsid w:val="0098094D"/>
    <w:rsid w:val="009F2E35"/>
    <w:rsid w:val="009F424D"/>
    <w:rsid w:val="00A04E08"/>
    <w:rsid w:val="00A42DF3"/>
    <w:rsid w:val="00A4429A"/>
    <w:rsid w:val="00A65B8A"/>
    <w:rsid w:val="00A74C1E"/>
    <w:rsid w:val="00A82520"/>
    <w:rsid w:val="00AC0419"/>
    <w:rsid w:val="00AC6848"/>
    <w:rsid w:val="00B164BD"/>
    <w:rsid w:val="00B512F5"/>
    <w:rsid w:val="00B77E95"/>
    <w:rsid w:val="00B879BE"/>
    <w:rsid w:val="00BF1805"/>
    <w:rsid w:val="00C55054"/>
    <w:rsid w:val="00C71C2F"/>
    <w:rsid w:val="00C906F7"/>
    <w:rsid w:val="00C97A40"/>
    <w:rsid w:val="00CD7B7E"/>
    <w:rsid w:val="00D12536"/>
    <w:rsid w:val="00D37CD1"/>
    <w:rsid w:val="00D878F9"/>
    <w:rsid w:val="00D95A46"/>
    <w:rsid w:val="00DD1DE5"/>
    <w:rsid w:val="00DD6701"/>
    <w:rsid w:val="00DD7D86"/>
    <w:rsid w:val="00DF3886"/>
    <w:rsid w:val="00E0207F"/>
    <w:rsid w:val="00E33585"/>
    <w:rsid w:val="00EB657E"/>
    <w:rsid w:val="00EC46EE"/>
    <w:rsid w:val="00F34433"/>
    <w:rsid w:val="00FC33DB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06790D"/>
    <w:rsid w:val="00124AB0"/>
    <w:rsid w:val="00287F7E"/>
    <w:rsid w:val="00467AA9"/>
    <w:rsid w:val="00527AE0"/>
    <w:rsid w:val="005B2EDE"/>
    <w:rsid w:val="00613344"/>
    <w:rsid w:val="00725BA2"/>
    <w:rsid w:val="007A3B74"/>
    <w:rsid w:val="007B4F6B"/>
    <w:rsid w:val="007E67F4"/>
    <w:rsid w:val="007F1796"/>
    <w:rsid w:val="007F1B1E"/>
    <w:rsid w:val="00877F03"/>
    <w:rsid w:val="00916C25"/>
    <w:rsid w:val="009848E4"/>
    <w:rsid w:val="009E7D75"/>
    <w:rsid w:val="009F0E11"/>
    <w:rsid w:val="00AC41FA"/>
    <w:rsid w:val="00BC38C7"/>
    <w:rsid w:val="00C10D97"/>
    <w:rsid w:val="00E326D5"/>
    <w:rsid w:val="00E81340"/>
    <w:rsid w:val="00F411FA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7</cp:revision>
  <cp:lastPrinted>2013-11-03T18:08:00Z</cp:lastPrinted>
  <dcterms:created xsi:type="dcterms:W3CDTF">2013-11-03T14:00:00Z</dcterms:created>
  <dcterms:modified xsi:type="dcterms:W3CDTF">2013-11-03T18:08:00Z</dcterms:modified>
</cp:coreProperties>
</file>