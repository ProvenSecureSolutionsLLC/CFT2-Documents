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30" w:rsidRPr="004F0E30" w:rsidRDefault="0047268F" w:rsidP="004F0E30">
      <w:r>
        <w:rPr>
          <w:noProof/>
        </w:rPr>
        <w:drawing>
          <wp:inline distT="0" distB="0" distL="0" distR="0" wp14:anchorId="49420CCF" wp14:editId="1BF01575">
            <wp:extent cx="3400425" cy="876300"/>
            <wp:effectExtent l="0" t="0" r="9525" b="0"/>
            <wp:docPr id="1" name="Picture 1" descr="http://www.severfire.com/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verfire.com/g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6D" w:rsidRDefault="002E1C6D"/>
    <w:p w:rsidR="004F0E30" w:rsidRDefault="00CF68D3" w:rsidP="004F0E30">
      <w:pPr>
        <w:pStyle w:val="Title"/>
      </w:pPr>
      <w:sdt>
        <w:sdtPr>
          <w:alias w:val="Title"/>
          <w:tag w:val=""/>
          <w:id w:val="-2007511817"/>
          <w:placeholder>
            <w:docPart w:val="7CD9B2171C2641E6BDC091EFBFB2F68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C0419">
            <w:t>Project Status Summary</w:t>
          </w:r>
        </w:sdtContent>
      </w:sdt>
    </w:p>
    <w:p w:rsidR="00174DC8" w:rsidRDefault="00B512F5" w:rsidP="00174DC8">
      <w:pPr>
        <w:pStyle w:val="Subtitle"/>
      </w:pPr>
      <w:r>
        <w:t>Risk Mitigation Metric for Multifactor Authentication Systems (DARPA RA-11-52)</w:t>
      </w:r>
    </w:p>
    <w:p w:rsidR="0047268F" w:rsidRPr="00B512F5" w:rsidRDefault="00AC0419" w:rsidP="00B512F5">
      <w:r>
        <w:t>Report Date:</w:t>
      </w:r>
      <w:r>
        <w:tab/>
      </w:r>
      <w:r>
        <w:tab/>
      </w:r>
      <w:r w:rsidR="002F293A">
        <w:t>27</w:t>
      </w:r>
      <w:r w:rsidR="0098094D">
        <w:t>-Oct</w:t>
      </w:r>
      <w:r w:rsidR="00B512F5" w:rsidRPr="00B512F5">
        <w:t>-2013</w:t>
      </w:r>
      <w:r w:rsidR="00170177">
        <w:br/>
      </w:r>
      <w:r w:rsidR="004F0E30">
        <w:t>Project Manager:</w:t>
      </w:r>
      <w:r w:rsidR="004F0E30">
        <w:tab/>
      </w:r>
      <w:r w:rsidR="00A65B8A">
        <w:t>Bob O’Brien</w:t>
      </w:r>
      <w:r w:rsidR="00170177">
        <w:br/>
      </w:r>
      <w:r w:rsidR="0047268F">
        <w:t>Technical Lead:</w:t>
      </w:r>
      <w:r w:rsidR="0047268F">
        <w:tab/>
      </w:r>
      <w:r w:rsidR="00B512F5">
        <w:t>Stephen</w:t>
      </w:r>
      <w:r w:rsidR="00B512F5" w:rsidRPr="00B512F5">
        <w:t xml:space="preserve"> Paul King</w:t>
      </w:r>
    </w:p>
    <w:p w:rsidR="00A65B8A" w:rsidRDefault="00AC0419" w:rsidP="00AC0419">
      <w:pPr>
        <w:pStyle w:val="Heading1"/>
      </w:pPr>
      <w:r>
        <w:t>Project Schedule</w:t>
      </w:r>
    </w:p>
    <w:p w:rsidR="00170177" w:rsidRDefault="003F646C" w:rsidP="00170177">
      <w:r>
        <w:t xml:space="preserve">Overall </w:t>
      </w:r>
      <w:r w:rsidR="00E0207F">
        <w:t xml:space="preserve">Project is </w:t>
      </w:r>
      <w:r w:rsidR="0020306B" w:rsidRPr="0020306B">
        <w:rPr>
          <w:b/>
          <w:color w:val="FF0000"/>
        </w:rPr>
        <w:t xml:space="preserve">Behind </w:t>
      </w:r>
      <w:r w:rsidR="00B512F5" w:rsidRPr="0020306B">
        <w:rPr>
          <w:b/>
          <w:color w:val="FF0000"/>
        </w:rPr>
        <w:t>Schedule</w:t>
      </w:r>
      <w:r w:rsidR="00B512F5">
        <w:t xml:space="preserve">. </w:t>
      </w:r>
    </w:p>
    <w:p w:rsidR="00C1778E" w:rsidRDefault="00C1778E" w:rsidP="00170177">
      <w:pPr>
        <w:pStyle w:val="ListParagraph"/>
        <w:numPr>
          <w:ilvl w:val="0"/>
          <w:numId w:val="6"/>
        </w:numPr>
      </w:pPr>
      <w:r>
        <w:t>Test data capture has been completed.</w:t>
      </w:r>
    </w:p>
    <w:p w:rsidR="00C1778E" w:rsidRDefault="00C1778E" w:rsidP="00170177">
      <w:pPr>
        <w:pStyle w:val="ListParagraph"/>
        <w:numPr>
          <w:ilvl w:val="0"/>
          <w:numId w:val="6"/>
        </w:numPr>
      </w:pPr>
      <w:r>
        <w:t>Batch data processing and analysis underway.</w:t>
      </w:r>
    </w:p>
    <w:p w:rsidR="00AC0419" w:rsidRDefault="00AC0419" w:rsidP="00AC0419">
      <w:pPr>
        <w:pStyle w:val="Heading1"/>
      </w:pPr>
      <w:r>
        <w:t>Project Budget</w:t>
      </w:r>
    </w:p>
    <w:p w:rsidR="001E084C" w:rsidRDefault="001E084C" w:rsidP="00B512F5">
      <w:r>
        <w:t>Project is on budget:</w:t>
      </w:r>
    </w:p>
    <w:p w:rsidR="00E0207F" w:rsidRDefault="008042C6" w:rsidP="00B512F5">
      <w:pPr>
        <w:pStyle w:val="ListParagraph"/>
        <w:numPr>
          <w:ilvl w:val="0"/>
          <w:numId w:val="7"/>
        </w:numPr>
      </w:pPr>
      <w:r>
        <w:t xml:space="preserve">Invoice for </w:t>
      </w:r>
      <w:r w:rsidR="00272C74">
        <w:t xml:space="preserve">lease of AWS Virtual Machine environment </w:t>
      </w:r>
      <w:r w:rsidR="008D2373">
        <w:t>will be forwarded as soon as we get one from the vendor.</w:t>
      </w:r>
    </w:p>
    <w:p w:rsidR="00A65B8A" w:rsidRDefault="00AC0419" w:rsidP="00A65B8A">
      <w:pPr>
        <w:pStyle w:val="Heading1"/>
      </w:pPr>
      <w:r>
        <w:t>Risks and Issues</w:t>
      </w:r>
    </w:p>
    <w:p w:rsidR="00AC0419" w:rsidRDefault="00AC0419" w:rsidP="00AC0419">
      <w:r>
        <w:t xml:space="preserve">Risks and Issues were last reviewed by the Project Team on </w:t>
      </w:r>
      <w:r w:rsidR="002F293A">
        <w:t>27</w:t>
      </w:r>
      <w:r w:rsidR="00272C74">
        <w:t>-</w:t>
      </w:r>
      <w:r w:rsidR="0098094D">
        <w:t>Oct</w:t>
      </w:r>
      <w:r w:rsidR="00B512F5">
        <w:t>-2013.</w:t>
      </w:r>
    </w:p>
    <w:p w:rsidR="00C1778E" w:rsidRDefault="00C1778E" w:rsidP="00AC0419">
      <w:r>
        <w:t xml:space="preserve">Problems with AT&amp;T Voice </w:t>
      </w:r>
      <w:r>
        <w:t>have been resolved.</w:t>
      </w:r>
    </w:p>
    <w:p w:rsidR="00FC33DB" w:rsidRDefault="00AC0419" w:rsidP="001C5E46">
      <w:pPr>
        <w:pStyle w:val="Heading1"/>
      </w:pPr>
      <w:r>
        <w:t xml:space="preserve">Overall Project </w:t>
      </w:r>
      <w:r w:rsidR="00FC33DB">
        <w:t>Health</w:t>
      </w:r>
    </w:p>
    <w:p w:rsidR="00FC33DB" w:rsidRPr="00FC33DB" w:rsidRDefault="00C1778E" w:rsidP="00B512F5">
      <w:r>
        <w:t xml:space="preserve">Project is behind schedule due to issues with voice authentication. We now anticipate completing things </w:t>
      </w:r>
      <w:r>
        <w:t>and making final delivery on Mon</w:t>
      </w:r>
      <w:r>
        <w:t xml:space="preserve">day, November </w:t>
      </w:r>
      <w:r>
        <w:t>4</w:t>
      </w:r>
      <w:r w:rsidRPr="00C1778E">
        <w:rPr>
          <w:vertAlign w:val="superscript"/>
        </w:rPr>
        <w:t>th</w:t>
      </w:r>
      <w:r>
        <w:t xml:space="preserve">, </w:t>
      </w:r>
      <w:r>
        <w:t>2013.</w:t>
      </w:r>
    </w:p>
    <w:p w:rsidR="00B512F5" w:rsidRDefault="00B512F5" w:rsidP="00B512F5">
      <w:pPr>
        <w:pStyle w:val="Heading1"/>
      </w:pPr>
      <w:bookmarkStart w:id="0" w:name="_GoBack"/>
      <w:bookmarkEnd w:id="0"/>
      <w:r>
        <w:lastRenderedPageBreak/>
        <w:t>Report Prepared By…</w:t>
      </w:r>
    </w:p>
    <w:p w:rsidR="00B512F5" w:rsidRPr="00B512F5" w:rsidRDefault="005B0283" w:rsidP="00B512F5">
      <w:r>
        <w:t>Robert</w:t>
      </w:r>
      <w:r w:rsidR="000C2BD2">
        <w:t xml:space="preserve"> O’Brien</w:t>
      </w:r>
      <w:r w:rsidR="000C2BD2">
        <w:br/>
      </w:r>
      <w:r w:rsidR="002F293A">
        <w:t>27</w:t>
      </w:r>
      <w:r w:rsidR="00B512F5">
        <w:t>-</w:t>
      </w:r>
      <w:r w:rsidR="0098094D">
        <w:t>October</w:t>
      </w:r>
      <w:r w:rsidR="00B512F5">
        <w:t>-2013</w:t>
      </w:r>
    </w:p>
    <w:p w:rsidR="00442833" w:rsidRPr="00442833" w:rsidRDefault="00442833" w:rsidP="00442833"/>
    <w:sectPr w:rsidR="00442833" w:rsidRPr="00442833" w:rsidSect="00A65B8A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8D3" w:rsidRDefault="00CF68D3" w:rsidP="00A65B8A">
      <w:pPr>
        <w:spacing w:after="0" w:line="240" w:lineRule="auto"/>
      </w:pPr>
      <w:r>
        <w:separator/>
      </w:r>
    </w:p>
  </w:endnote>
  <w:endnote w:type="continuationSeparator" w:id="0">
    <w:p w:rsidR="00CF68D3" w:rsidRDefault="00CF68D3" w:rsidP="00A6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8A" w:rsidRDefault="00CF68D3">
    <w:pPr>
      <w:pStyle w:val="Footer"/>
    </w:pPr>
    <w:sdt>
      <w:sdtPr>
        <w:alias w:val="Title"/>
        <w:tag w:val=""/>
        <w:id w:val="-11283905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C0419">
          <w:t>Project Status Summary</w:t>
        </w:r>
      </w:sdtContent>
    </w:sdt>
    <w:r w:rsidR="00A65B8A">
      <w:tab/>
    </w:r>
    <w:r w:rsidR="00A65B8A">
      <w:tab/>
      <w:t xml:space="preserve">Revision Date/Time: </w:t>
    </w:r>
    <w:r w:rsidR="00A65B8A">
      <w:fldChar w:fldCharType="begin"/>
    </w:r>
    <w:r w:rsidR="00A65B8A">
      <w:instrText xml:space="preserve"> SAVEDATE  \@ "M/d/yyyy h:mm:ss am/pm"  \* MERGEFORMAT </w:instrText>
    </w:r>
    <w:r w:rsidR="00A65B8A">
      <w:fldChar w:fldCharType="separate"/>
    </w:r>
    <w:r w:rsidR="00B9343A">
      <w:rPr>
        <w:noProof/>
      </w:rPr>
      <w:t>11/3/2013 1:12:00 PM</w:t>
    </w:r>
    <w:r w:rsidR="00A65B8A">
      <w:fldChar w:fldCharType="end"/>
    </w:r>
  </w:p>
  <w:p w:rsidR="00A65B8A" w:rsidRDefault="00A65B8A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9343A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B9343A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8A" w:rsidRDefault="0047268F" w:rsidP="00A65B8A">
    <w:pPr>
      <w:pStyle w:val="Footer"/>
    </w:pPr>
    <w:proofErr w:type="spellStart"/>
    <w:r>
      <w:t>ProvenSecure</w:t>
    </w:r>
    <w:proofErr w:type="spellEnd"/>
    <w:r>
      <w:t xml:space="preserve"> Solutions, LLC</w:t>
    </w:r>
    <w:r w:rsidR="00A65B8A">
      <w:tab/>
    </w:r>
    <w:r w:rsidR="00A65B8A">
      <w:tab/>
      <w:t xml:space="preserve">Last Revision Date/Time: </w:t>
    </w:r>
    <w:r w:rsidR="00A65B8A">
      <w:fldChar w:fldCharType="begin"/>
    </w:r>
    <w:r w:rsidR="00A65B8A">
      <w:instrText xml:space="preserve"> SAVEDATE  \@ "M/d/yyyy h:mm:ss am/pm"  \* MERGEFORMAT </w:instrText>
    </w:r>
    <w:r w:rsidR="00A65B8A">
      <w:fldChar w:fldCharType="separate"/>
    </w:r>
    <w:r w:rsidR="00B9343A">
      <w:rPr>
        <w:noProof/>
      </w:rPr>
      <w:t>11/3/2013 1:12:00 PM</w:t>
    </w:r>
    <w:r w:rsidR="00A65B8A">
      <w:fldChar w:fldCharType="end"/>
    </w:r>
  </w:p>
  <w:p w:rsidR="00A65B8A" w:rsidRDefault="00A65B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8D3" w:rsidRDefault="00CF68D3" w:rsidP="00A65B8A">
      <w:pPr>
        <w:spacing w:after="0" w:line="240" w:lineRule="auto"/>
      </w:pPr>
      <w:r>
        <w:separator/>
      </w:r>
    </w:p>
  </w:footnote>
  <w:footnote w:type="continuationSeparator" w:id="0">
    <w:p w:rsidR="00CF68D3" w:rsidRDefault="00CF68D3" w:rsidP="00A65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53F10"/>
    <w:multiLevelType w:val="hybridMultilevel"/>
    <w:tmpl w:val="05B0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41FEB"/>
    <w:multiLevelType w:val="hybridMultilevel"/>
    <w:tmpl w:val="48C2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2704A"/>
    <w:multiLevelType w:val="hybridMultilevel"/>
    <w:tmpl w:val="494E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F5C97"/>
    <w:multiLevelType w:val="hybridMultilevel"/>
    <w:tmpl w:val="D26E7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B6578"/>
    <w:multiLevelType w:val="hybridMultilevel"/>
    <w:tmpl w:val="A574D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B787D"/>
    <w:multiLevelType w:val="hybridMultilevel"/>
    <w:tmpl w:val="5798E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5472A"/>
    <w:multiLevelType w:val="hybridMultilevel"/>
    <w:tmpl w:val="D558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2F5"/>
    <w:rsid w:val="0000129A"/>
    <w:rsid w:val="00097204"/>
    <w:rsid w:val="000C2BD2"/>
    <w:rsid w:val="000E5947"/>
    <w:rsid w:val="000F66B2"/>
    <w:rsid w:val="0015647C"/>
    <w:rsid w:val="00170177"/>
    <w:rsid w:val="00174DC8"/>
    <w:rsid w:val="001A721B"/>
    <w:rsid w:val="001C5E46"/>
    <w:rsid w:val="001E084C"/>
    <w:rsid w:val="0020306B"/>
    <w:rsid w:val="00204E82"/>
    <w:rsid w:val="00233FF8"/>
    <w:rsid w:val="0026591A"/>
    <w:rsid w:val="00272C74"/>
    <w:rsid w:val="002732E9"/>
    <w:rsid w:val="00276F90"/>
    <w:rsid w:val="00277EBD"/>
    <w:rsid w:val="00293E23"/>
    <w:rsid w:val="002E1C27"/>
    <w:rsid w:val="002E1C6D"/>
    <w:rsid w:val="002F293A"/>
    <w:rsid w:val="002F3C9E"/>
    <w:rsid w:val="003014D3"/>
    <w:rsid w:val="00301571"/>
    <w:rsid w:val="00314BF1"/>
    <w:rsid w:val="00346084"/>
    <w:rsid w:val="0035492D"/>
    <w:rsid w:val="003603F0"/>
    <w:rsid w:val="00385430"/>
    <w:rsid w:val="003D2648"/>
    <w:rsid w:val="003D4671"/>
    <w:rsid w:val="003F646C"/>
    <w:rsid w:val="00442833"/>
    <w:rsid w:val="0046613B"/>
    <w:rsid w:val="00470210"/>
    <w:rsid w:val="0047268F"/>
    <w:rsid w:val="004B3830"/>
    <w:rsid w:val="004D71EB"/>
    <w:rsid w:val="004F0E30"/>
    <w:rsid w:val="005219B6"/>
    <w:rsid w:val="00576A0F"/>
    <w:rsid w:val="0058678C"/>
    <w:rsid w:val="005B0283"/>
    <w:rsid w:val="005C203E"/>
    <w:rsid w:val="006807CD"/>
    <w:rsid w:val="006A0C34"/>
    <w:rsid w:val="006E20CB"/>
    <w:rsid w:val="006E28F6"/>
    <w:rsid w:val="008042C6"/>
    <w:rsid w:val="00847FDD"/>
    <w:rsid w:val="00850F9A"/>
    <w:rsid w:val="0089013A"/>
    <w:rsid w:val="008B26A8"/>
    <w:rsid w:val="008D2373"/>
    <w:rsid w:val="008E4327"/>
    <w:rsid w:val="0098094D"/>
    <w:rsid w:val="009F2E35"/>
    <w:rsid w:val="009F424D"/>
    <w:rsid w:val="00A04E08"/>
    <w:rsid w:val="00A42DF3"/>
    <w:rsid w:val="00A4429A"/>
    <w:rsid w:val="00A65B8A"/>
    <w:rsid w:val="00A82520"/>
    <w:rsid w:val="00AC0419"/>
    <w:rsid w:val="00AC6848"/>
    <w:rsid w:val="00B164BD"/>
    <w:rsid w:val="00B512F5"/>
    <w:rsid w:val="00B879BE"/>
    <w:rsid w:val="00B9343A"/>
    <w:rsid w:val="00BF1805"/>
    <w:rsid w:val="00C1778E"/>
    <w:rsid w:val="00C55054"/>
    <w:rsid w:val="00C71C2F"/>
    <w:rsid w:val="00C906F7"/>
    <w:rsid w:val="00C97A40"/>
    <w:rsid w:val="00CD7B7E"/>
    <w:rsid w:val="00CF68D3"/>
    <w:rsid w:val="00D12536"/>
    <w:rsid w:val="00D37CD1"/>
    <w:rsid w:val="00D878F9"/>
    <w:rsid w:val="00D95A46"/>
    <w:rsid w:val="00DD1DE5"/>
    <w:rsid w:val="00DD6701"/>
    <w:rsid w:val="00DD7D86"/>
    <w:rsid w:val="00DF3886"/>
    <w:rsid w:val="00E0207F"/>
    <w:rsid w:val="00E33585"/>
    <w:rsid w:val="00EB657E"/>
    <w:rsid w:val="00EC46EE"/>
    <w:rsid w:val="00F34433"/>
    <w:rsid w:val="00FC33DB"/>
    <w:rsid w:val="00FE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30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E30"/>
    <w:pPr>
      <w:keepNext/>
      <w:keepLines/>
      <w:spacing w:before="36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E30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E30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E30"/>
    <w:rPr>
      <w:rFonts w:ascii="Arial" w:eastAsiaTheme="majorEastAsia" w:hAnsi="Arial" w:cstheme="majorBidi"/>
      <w:b/>
      <w:bCs/>
      <w:sz w:val="24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0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E3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4F0E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A"/>
    <w:rPr>
      <w:rFonts w:ascii="Arial" w:hAnsi="Arial"/>
    </w:rPr>
  </w:style>
  <w:style w:type="paragraph" w:customStyle="1" w:styleId="InstructionText">
    <w:name w:val="Instruction Text"/>
    <w:basedOn w:val="Normal"/>
    <w:next w:val="Normal"/>
    <w:link w:val="InstructionTextChar"/>
    <w:qFormat/>
    <w:rsid w:val="00A65B8A"/>
    <w:rPr>
      <w:rFonts w:ascii="Times New Roman" w:hAnsi="Times New Roman" w:cs="Times New Roman"/>
      <w:b/>
      <w:i/>
      <w:color w:val="0000FF"/>
    </w:rPr>
  </w:style>
  <w:style w:type="table" w:styleId="TableGrid">
    <w:name w:val="Table Grid"/>
    <w:basedOn w:val="TableNormal"/>
    <w:uiPriority w:val="59"/>
    <w:rsid w:val="00293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TextChar">
    <w:name w:val="Instruction Text Char"/>
    <w:basedOn w:val="DefaultParagraphFont"/>
    <w:link w:val="InstructionText"/>
    <w:rsid w:val="00A65B8A"/>
    <w:rPr>
      <w:rFonts w:ascii="Times New Roman" w:hAnsi="Times New Roman" w:cs="Times New Roman"/>
      <w:b/>
      <w:i/>
      <w:color w:val="0000FF"/>
    </w:rPr>
  </w:style>
  <w:style w:type="paragraph" w:styleId="NoSpacing">
    <w:name w:val="No Spacing"/>
    <w:link w:val="NoSpacingChar"/>
    <w:uiPriority w:val="1"/>
    <w:qFormat/>
    <w:rsid w:val="00293E23"/>
    <w:pPr>
      <w:spacing w:after="0" w:line="240" w:lineRule="auto"/>
    </w:pPr>
    <w:rPr>
      <w:rFonts w:ascii="Arial" w:hAnsi="Arial"/>
    </w:rPr>
  </w:style>
  <w:style w:type="paragraph" w:customStyle="1" w:styleId="TableCellContents">
    <w:name w:val="Table Cell Contents"/>
    <w:basedOn w:val="NoSpacing"/>
    <w:link w:val="TableCellContentsChar"/>
    <w:qFormat/>
    <w:rsid w:val="00293E23"/>
    <w:pPr>
      <w:spacing w:before="120" w:after="120"/>
    </w:pPr>
  </w:style>
  <w:style w:type="paragraph" w:customStyle="1" w:styleId="TableCellInstruction">
    <w:name w:val="Table Cell Instruction"/>
    <w:basedOn w:val="TableCellContents"/>
    <w:link w:val="TableCellInstructionChar"/>
    <w:qFormat/>
    <w:rsid w:val="006E28F6"/>
    <w:rPr>
      <w:rFonts w:ascii="Times New Roman" w:hAnsi="Times New Roman" w:cs="Times New Roman"/>
      <w:b/>
      <w:i/>
      <w:color w:val="0000FF"/>
    </w:rPr>
  </w:style>
  <w:style w:type="character" w:customStyle="1" w:styleId="NoSpacingChar">
    <w:name w:val="No Spacing Char"/>
    <w:basedOn w:val="DefaultParagraphFont"/>
    <w:link w:val="NoSpacing"/>
    <w:uiPriority w:val="1"/>
    <w:rsid w:val="00293E23"/>
    <w:rPr>
      <w:rFonts w:ascii="Arial" w:hAnsi="Arial"/>
    </w:rPr>
  </w:style>
  <w:style w:type="character" w:customStyle="1" w:styleId="TableCellContentsChar">
    <w:name w:val="Table Cell Contents Char"/>
    <w:basedOn w:val="NoSpacingChar"/>
    <w:link w:val="TableCellContents"/>
    <w:rsid w:val="00293E23"/>
    <w:rPr>
      <w:rFonts w:ascii="Arial" w:hAnsi="Arial"/>
    </w:rPr>
  </w:style>
  <w:style w:type="character" w:customStyle="1" w:styleId="TableCellInstructionChar">
    <w:name w:val="Table Cell Instruction Char"/>
    <w:basedOn w:val="TableCellContentsChar"/>
    <w:link w:val="TableCellInstruction"/>
    <w:rsid w:val="006E28F6"/>
    <w:rPr>
      <w:rFonts w:ascii="Times New Roman" w:hAnsi="Times New Roman" w:cs="Times New Roman"/>
      <w:b/>
      <w:i/>
      <w:color w:val="0000F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C8"/>
    <w:pPr>
      <w:numPr>
        <w:ilvl w:val="1"/>
      </w:numPr>
    </w:pPr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DC8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styleId="ListParagraph">
    <w:name w:val="List Paragraph"/>
    <w:basedOn w:val="Normal"/>
    <w:uiPriority w:val="34"/>
    <w:qFormat/>
    <w:rsid w:val="00AC04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30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E30"/>
    <w:pPr>
      <w:keepNext/>
      <w:keepLines/>
      <w:spacing w:before="36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E30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E30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E30"/>
    <w:rPr>
      <w:rFonts w:ascii="Arial" w:eastAsiaTheme="majorEastAsia" w:hAnsi="Arial" w:cstheme="majorBidi"/>
      <w:b/>
      <w:bCs/>
      <w:sz w:val="24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0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E3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4F0E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A"/>
    <w:rPr>
      <w:rFonts w:ascii="Arial" w:hAnsi="Arial"/>
    </w:rPr>
  </w:style>
  <w:style w:type="paragraph" w:customStyle="1" w:styleId="InstructionText">
    <w:name w:val="Instruction Text"/>
    <w:basedOn w:val="Normal"/>
    <w:next w:val="Normal"/>
    <w:link w:val="InstructionTextChar"/>
    <w:qFormat/>
    <w:rsid w:val="00A65B8A"/>
    <w:rPr>
      <w:rFonts w:ascii="Times New Roman" w:hAnsi="Times New Roman" w:cs="Times New Roman"/>
      <w:b/>
      <w:i/>
      <w:color w:val="0000FF"/>
    </w:rPr>
  </w:style>
  <w:style w:type="table" w:styleId="TableGrid">
    <w:name w:val="Table Grid"/>
    <w:basedOn w:val="TableNormal"/>
    <w:uiPriority w:val="59"/>
    <w:rsid w:val="00293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TextChar">
    <w:name w:val="Instruction Text Char"/>
    <w:basedOn w:val="DefaultParagraphFont"/>
    <w:link w:val="InstructionText"/>
    <w:rsid w:val="00A65B8A"/>
    <w:rPr>
      <w:rFonts w:ascii="Times New Roman" w:hAnsi="Times New Roman" w:cs="Times New Roman"/>
      <w:b/>
      <w:i/>
      <w:color w:val="0000FF"/>
    </w:rPr>
  </w:style>
  <w:style w:type="paragraph" w:styleId="NoSpacing">
    <w:name w:val="No Spacing"/>
    <w:link w:val="NoSpacingChar"/>
    <w:uiPriority w:val="1"/>
    <w:qFormat/>
    <w:rsid w:val="00293E23"/>
    <w:pPr>
      <w:spacing w:after="0" w:line="240" w:lineRule="auto"/>
    </w:pPr>
    <w:rPr>
      <w:rFonts w:ascii="Arial" w:hAnsi="Arial"/>
    </w:rPr>
  </w:style>
  <w:style w:type="paragraph" w:customStyle="1" w:styleId="TableCellContents">
    <w:name w:val="Table Cell Contents"/>
    <w:basedOn w:val="NoSpacing"/>
    <w:link w:val="TableCellContentsChar"/>
    <w:qFormat/>
    <w:rsid w:val="00293E23"/>
    <w:pPr>
      <w:spacing w:before="120" w:after="120"/>
    </w:pPr>
  </w:style>
  <w:style w:type="paragraph" w:customStyle="1" w:styleId="TableCellInstruction">
    <w:name w:val="Table Cell Instruction"/>
    <w:basedOn w:val="TableCellContents"/>
    <w:link w:val="TableCellInstructionChar"/>
    <w:qFormat/>
    <w:rsid w:val="006E28F6"/>
    <w:rPr>
      <w:rFonts w:ascii="Times New Roman" w:hAnsi="Times New Roman" w:cs="Times New Roman"/>
      <w:b/>
      <w:i/>
      <w:color w:val="0000FF"/>
    </w:rPr>
  </w:style>
  <w:style w:type="character" w:customStyle="1" w:styleId="NoSpacingChar">
    <w:name w:val="No Spacing Char"/>
    <w:basedOn w:val="DefaultParagraphFont"/>
    <w:link w:val="NoSpacing"/>
    <w:uiPriority w:val="1"/>
    <w:rsid w:val="00293E23"/>
    <w:rPr>
      <w:rFonts w:ascii="Arial" w:hAnsi="Arial"/>
    </w:rPr>
  </w:style>
  <w:style w:type="character" w:customStyle="1" w:styleId="TableCellContentsChar">
    <w:name w:val="Table Cell Contents Char"/>
    <w:basedOn w:val="NoSpacingChar"/>
    <w:link w:val="TableCellContents"/>
    <w:rsid w:val="00293E23"/>
    <w:rPr>
      <w:rFonts w:ascii="Arial" w:hAnsi="Arial"/>
    </w:rPr>
  </w:style>
  <w:style w:type="character" w:customStyle="1" w:styleId="TableCellInstructionChar">
    <w:name w:val="Table Cell Instruction Char"/>
    <w:basedOn w:val="TableCellContentsChar"/>
    <w:link w:val="TableCellInstruction"/>
    <w:rsid w:val="006E28F6"/>
    <w:rPr>
      <w:rFonts w:ascii="Times New Roman" w:hAnsi="Times New Roman" w:cs="Times New Roman"/>
      <w:b/>
      <w:i/>
      <w:color w:val="0000F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C8"/>
    <w:pPr>
      <w:numPr>
        <w:ilvl w:val="1"/>
      </w:numPr>
    </w:pPr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DC8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styleId="ListParagraph">
    <w:name w:val="List Paragraph"/>
    <w:basedOn w:val="Normal"/>
    <w:uiPriority w:val="34"/>
    <w:qFormat/>
    <w:rsid w:val="00AC0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AppData\Roaming\Microsoft\Templates\ProvenSecure%20Status%20Summar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D9B2171C2641E6BDC091EFBFB2F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6A12C-0F08-4397-A2DA-D160AC0B0BDB}"/>
      </w:docPartPr>
      <w:docPartBody>
        <w:p w:rsidR="009E7D75" w:rsidRDefault="00877F03">
          <w:pPr>
            <w:pStyle w:val="7CD9B2171C2641E6BDC091EFBFB2F68A"/>
          </w:pPr>
          <w:r w:rsidRPr="00DE442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03"/>
    <w:rsid w:val="0006790D"/>
    <w:rsid w:val="00124AB0"/>
    <w:rsid w:val="00287F7E"/>
    <w:rsid w:val="002A54C8"/>
    <w:rsid w:val="00467AA9"/>
    <w:rsid w:val="00527AE0"/>
    <w:rsid w:val="005B2EDE"/>
    <w:rsid w:val="00613344"/>
    <w:rsid w:val="007A3B74"/>
    <w:rsid w:val="007B4F6B"/>
    <w:rsid w:val="007F1796"/>
    <w:rsid w:val="007F1B1E"/>
    <w:rsid w:val="00877F03"/>
    <w:rsid w:val="00916C25"/>
    <w:rsid w:val="009848E4"/>
    <w:rsid w:val="009E7D75"/>
    <w:rsid w:val="009F0E11"/>
    <w:rsid w:val="00A35D65"/>
    <w:rsid w:val="00AC41FA"/>
    <w:rsid w:val="00BC38C7"/>
    <w:rsid w:val="00C10D97"/>
    <w:rsid w:val="00E81340"/>
    <w:rsid w:val="00F411FA"/>
    <w:rsid w:val="00F6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D9B2171C2641E6BDC091EFBFB2F68A">
    <w:name w:val="7CD9B2171C2641E6BDC091EFBFB2F6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D9B2171C2641E6BDC091EFBFB2F68A">
    <w:name w:val="7CD9B2171C2641E6BDC091EFBFB2F6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ProvenSecure Status Summary Template.dotx</Template>
  <TotalTime>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Summary</vt:lpstr>
    </vt:vector>
  </TitlesOfParts>
  <Company>Microsoft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Summary</dc:title>
  <dc:creator>Robert O'Brien</dc:creator>
  <cp:lastModifiedBy>Robert O'Brien</cp:lastModifiedBy>
  <cp:revision>5</cp:revision>
  <cp:lastPrinted>2013-11-03T18:12:00Z</cp:lastPrinted>
  <dcterms:created xsi:type="dcterms:W3CDTF">2013-11-03T14:00:00Z</dcterms:created>
  <dcterms:modified xsi:type="dcterms:W3CDTF">2013-11-03T18:12:00Z</dcterms:modified>
</cp:coreProperties>
</file>