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E30" w:rsidRPr="004F0E30" w:rsidRDefault="0047268F" w:rsidP="004F0E30">
      <w:r>
        <w:rPr>
          <w:noProof/>
        </w:rPr>
        <w:drawing>
          <wp:inline distT="0" distB="0" distL="0" distR="0" wp14:anchorId="49420CCF" wp14:editId="1BF01575">
            <wp:extent cx="3400425" cy="876300"/>
            <wp:effectExtent l="0" t="0" r="9525" b="0"/>
            <wp:docPr id="1" name="Picture 1" descr="http://www.severfire.co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verfire.com/g/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876300"/>
                    </a:xfrm>
                    <a:prstGeom prst="rect">
                      <a:avLst/>
                    </a:prstGeom>
                    <a:noFill/>
                    <a:ln>
                      <a:noFill/>
                    </a:ln>
                  </pic:spPr>
                </pic:pic>
              </a:graphicData>
            </a:graphic>
          </wp:inline>
        </w:drawing>
      </w:r>
    </w:p>
    <w:p w:rsidR="002E1C6D" w:rsidRDefault="002E1C6D"/>
    <w:p w:rsidR="004F0E30" w:rsidRDefault="00385430" w:rsidP="004F0E30">
      <w:pPr>
        <w:pStyle w:val="Title"/>
      </w:pPr>
      <w:sdt>
        <w:sdtPr>
          <w:alias w:val="Title"/>
          <w:tag w:val=""/>
          <w:id w:val="-2007511817"/>
          <w:placeholder>
            <w:docPart w:val="7CD9B2171C2641E6BDC091EFBFB2F68A"/>
          </w:placeholder>
          <w:dataBinding w:prefixMappings="xmlns:ns0='http://purl.org/dc/elements/1.1/' xmlns:ns1='http://schemas.openxmlformats.org/package/2006/metadata/core-properties' " w:xpath="/ns1:coreProperties[1]/ns0:title[1]" w:storeItemID="{6C3C8BC8-F283-45AE-878A-BAB7291924A1}"/>
          <w:text/>
        </w:sdtPr>
        <w:sdtEndPr/>
        <w:sdtContent>
          <w:r w:rsidR="00AC0419">
            <w:t>Project Status Summary</w:t>
          </w:r>
        </w:sdtContent>
      </w:sdt>
    </w:p>
    <w:p w:rsidR="00174DC8" w:rsidRDefault="00B512F5" w:rsidP="00174DC8">
      <w:pPr>
        <w:pStyle w:val="Subtitle"/>
      </w:pPr>
      <w:r>
        <w:t>Risk Mitigation Metric for Multifactor Authentication Systems (DARPA RA-11-52)</w:t>
      </w:r>
    </w:p>
    <w:p w:rsidR="0047268F" w:rsidRPr="00B512F5" w:rsidRDefault="00AC0419" w:rsidP="00B512F5">
      <w:r>
        <w:t>Report Date:</w:t>
      </w:r>
      <w:r>
        <w:tab/>
      </w:r>
      <w:r>
        <w:tab/>
      </w:r>
      <w:r w:rsidR="005B0283">
        <w:t>01-Sep</w:t>
      </w:r>
      <w:r w:rsidR="00B512F5" w:rsidRPr="00B512F5">
        <w:t>-2013</w:t>
      </w:r>
      <w:r w:rsidR="00170177">
        <w:br/>
      </w:r>
      <w:r w:rsidR="004F0E30">
        <w:t>Project Manager:</w:t>
      </w:r>
      <w:r w:rsidR="004F0E30">
        <w:tab/>
      </w:r>
      <w:r w:rsidR="00A65B8A">
        <w:t>Bob O’Brien</w:t>
      </w:r>
      <w:r w:rsidR="00170177">
        <w:br/>
      </w:r>
      <w:r w:rsidR="0047268F">
        <w:t>Technical Lead:</w:t>
      </w:r>
      <w:r w:rsidR="0047268F">
        <w:tab/>
      </w:r>
      <w:r w:rsidR="00B512F5">
        <w:t>Stephen</w:t>
      </w:r>
      <w:r w:rsidR="00B512F5" w:rsidRPr="00B512F5">
        <w:t xml:space="preserve"> Paul King</w:t>
      </w:r>
    </w:p>
    <w:p w:rsidR="00A65B8A" w:rsidRDefault="00AC0419" w:rsidP="00AC0419">
      <w:pPr>
        <w:pStyle w:val="Heading1"/>
      </w:pPr>
      <w:r>
        <w:t>Project Schedule</w:t>
      </w:r>
    </w:p>
    <w:p w:rsidR="00170177" w:rsidRDefault="003F646C" w:rsidP="00170177">
      <w:r>
        <w:t xml:space="preserve">Overall </w:t>
      </w:r>
      <w:r w:rsidR="00E0207F">
        <w:t>Project is On</w:t>
      </w:r>
      <w:r w:rsidR="00B512F5">
        <w:t xml:space="preserve"> Schedule. </w:t>
      </w:r>
    </w:p>
    <w:p w:rsidR="001E084C" w:rsidRDefault="00470210" w:rsidP="00170177">
      <w:pPr>
        <w:pStyle w:val="ListParagraph"/>
        <w:numPr>
          <w:ilvl w:val="0"/>
          <w:numId w:val="6"/>
        </w:numPr>
      </w:pPr>
      <w:r>
        <w:t xml:space="preserve">Sprint 4 </w:t>
      </w:r>
      <w:r w:rsidR="005B0283">
        <w:t xml:space="preserve">is in progress, </w:t>
      </w:r>
      <w:r>
        <w:t>and is scheduled to finish on Monday, 09-September</w:t>
      </w:r>
    </w:p>
    <w:p w:rsidR="00AC0419" w:rsidRDefault="00AC0419" w:rsidP="00AC0419">
      <w:pPr>
        <w:pStyle w:val="Heading1"/>
      </w:pPr>
      <w:r>
        <w:t>Project Budget</w:t>
      </w:r>
    </w:p>
    <w:p w:rsidR="001E084C" w:rsidRDefault="001E084C" w:rsidP="00B512F5">
      <w:r>
        <w:t>Project is on budget:</w:t>
      </w:r>
    </w:p>
    <w:p w:rsidR="00850F9A" w:rsidRDefault="00850F9A" w:rsidP="001E084C">
      <w:pPr>
        <w:pStyle w:val="ListParagraph"/>
        <w:numPr>
          <w:ilvl w:val="0"/>
          <w:numId w:val="7"/>
        </w:numPr>
      </w:pPr>
      <w:r>
        <w:t xml:space="preserve">Invoice 004 (Milestone 4) for </w:t>
      </w:r>
      <w:r w:rsidR="0089013A">
        <w:t xml:space="preserve">$12,070 was </w:t>
      </w:r>
      <w:r w:rsidR="005B0283">
        <w:t>paid.</w:t>
      </w:r>
    </w:p>
    <w:p w:rsidR="00470210" w:rsidRDefault="00470210" w:rsidP="00470210">
      <w:pPr>
        <w:pStyle w:val="ListParagraph"/>
        <w:numPr>
          <w:ilvl w:val="0"/>
          <w:numId w:val="7"/>
        </w:numPr>
      </w:pPr>
      <w:r>
        <w:t>Invoice 005 (Milestone 5) for $</w:t>
      </w:r>
      <w:r w:rsidR="005B0283">
        <w:t xml:space="preserve">10,650 was </w:t>
      </w:r>
      <w:r>
        <w:t>submitted on Tuesday, 27-August.</w:t>
      </w:r>
    </w:p>
    <w:p w:rsidR="00E0207F" w:rsidRDefault="008042C6" w:rsidP="00B512F5">
      <w:pPr>
        <w:pStyle w:val="ListParagraph"/>
        <w:numPr>
          <w:ilvl w:val="0"/>
          <w:numId w:val="7"/>
        </w:numPr>
      </w:pPr>
      <w:r>
        <w:t xml:space="preserve">Invoice being prepared for </w:t>
      </w:r>
      <w:r w:rsidR="00272C74">
        <w:t>lease of AWS Virtual Machine environment for formal testi</w:t>
      </w:r>
      <w:r>
        <w:t>ng and demonstration.</w:t>
      </w:r>
    </w:p>
    <w:p w:rsidR="00A65B8A" w:rsidRDefault="00AC0419" w:rsidP="00A65B8A">
      <w:pPr>
        <w:pStyle w:val="Heading1"/>
      </w:pPr>
      <w:r>
        <w:t>Risks and Issues</w:t>
      </w:r>
    </w:p>
    <w:p w:rsidR="00AC0419" w:rsidRDefault="00AC0419" w:rsidP="00AC0419">
      <w:r>
        <w:t xml:space="preserve">Risks and Issues were last reviewed by the Project Team on </w:t>
      </w:r>
      <w:r w:rsidR="00470210">
        <w:t>25</w:t>
      </w:r>
      <w:r w:rsidR="00272C74">
        <w:t>-Aug</w:t>
      </w:r>
      <w:r w:rsidR="00B512F5">
        <w:t>-2013.</w:t>
      </w:r>
    </w:p>
    <w:p w:rsidR="00FE6D94" w:rsidRDefault="00FE6D94" w:rsidP="001E084C">
      <w:pPr>
        <w:pStyle w:val="ListParagraph"/>
        <w:ind w:left="0"/>
      </w:pPr>
      <w:r>
        <w:t>Adom Giffin</w:t>
      </w:r>
      <w:r w:rsidR="005B0283">
        <w:t xml:space="preserve"> has started classes; we are managing the schedule adequately thus far.</w:t>
      </w:r>
    </w:p>
    <w:p w:rsidR="00FE6D94" w:rsidRDefault="00FE6D94" w:rsidP="001E084C">
      <w:pPr>
        <w:pStyle w:val="ListParagraph"/>
        <w:ind w:left="0"/>
      </w:pPr>
    </w:p>
    <w:p w:rsidR="00FE6D94" w:rsidRDefault="005B0283" w:rsidP="005B0283">
      <w:pPr>
        <w:pStyle w:val="ListParagraph"/>
        <w:ind w:left="0"/>
      </w:pPr>
      <w:r>
        <w:t>API issues for Voice and Face are being dealt with. Coding is proceeding to complete the interactions with these authenticators.</w:t>
      </w:r>
    </w:p>
    <w:p w:rsidR="005B0283" w:rsidRPr="005B0283" w:rsidRDefault="005B0283" w:rsidP="005B0283">
      <w:pPr>
        <w:pStyle w:val="ListParagraph"/>
        <w:ind w:left="0"/>
        <w:rPr>
          <w:color w:val="FF0000"/>
        </w:rPr>
      </w:pPr>
      <w:bookmarkStart w:id="0" w:name="_GoBack"/>
      <w:bookmarkEnd w:id="0"/>
    </w:p>
    <w:p w:rsidR="00470210" w:rsidRDefault="005B0283" w:rsidP="001E084C">
      <w:pPr>
        <w:pStyle w:val="ListParagraph"/>
        <w:ind w:left="0"/>
      </w:pPr>
      <w:r>
        <w:lastRenderedPageBreak/>
        <w:t>The Bench camera/microphone issue has been resolved with the application of a software product that bridges devices from remote workstation to server. We still need to determine whether we will need to purchase licenses once the trial period expires.</w:t>
      </w:r>
    </w:p>
    <w:p w:rsidR="001E084C" w:rsidRPr="00AC0419" w:rsidRDefault="001E084C" w:rsidP="001E084C">
      <w:pPr>
        <w:pStyle w:val="ListParagraph"/>
        <w:ind w:left="0"/>
      </w:pPr>
    </w:p>
    <w:p w:rsidR="00FC33DB" w:rsidRDefault="00AC0419" w:rsidP="001C5E46">
      <w:pPr>
        <w:pStyle w:val="Heading1"/>
      </w:pPr>
      <w:r>
        <w:t xml:space="preserve">Overall Project </w:t>
      </w:r>
      <w:r w:rsidR="00FC33DB">
        <w:t>Health</w:t>
      </w:r>
    </w:p>
    <w:p w:rsidR="00FC33DB" w:rsidRPr="00FC33DB" w:rsidRDefault="00B512F5" w:rsidP="00B512F5">
      <w:r>
        <w:t xml:space="preserve">Project is healthy.  </w:t>
      </w:r>
    </w:p>
    <w:p w:rsidR="001C5E46" w:rsidRDefault="00AC0419" w:rsidP="001C5E46">
      <w:pPr>
        <w:pStyle w:val="Heading1"/>
      </w:pPr>
      <w:r>
        <w:t>Additional Comments</w:t>
      </w:r>
    </w:p>
    <w:p w:rsidR="005B0283" w:rsidRDefault="005B0283" w:rsidP="00B512F5">
      <w:r>
        <w:t>We have begun detailed scripting of test cases.  The design of the Bench allows us to break data gathering into two segments: Risk Profiles to define environmental risk and “Authentication Collections” that capture interaction with authenticators.  These will be combined to create the test cases we will perform statistical analysis on, but that combination can be done in batch mode to leverage relatively few user interaction sessions into large numbers of test cases.</w:t>
      </w:r>
    </w:p>
    <w:p w:rsidR="005B0283" w:rsidRDefault="005B0283" w:rsidP="00B512F5">
      <w:r>
        <w:t>In order to get started on data collection, a “mid-sprint” version of the software from Sprint 4 has been installed on the test machine. This “sprint 3.5 version” will get superseded by Version 4 at the end of the week, but in the meantime, we can get started.</w:t>
      </w:r>
    </w:p>
    <w:p w:rsidR="00B512F5" w:rsidRDefault="00B512F5" w:rsidP="00B512F5">
      <w:pPr>
        <w:pStyle w:val="Heading1"/>
      </w:pPr>
      <w:r>
        <w:t>Report Prepared By…</w:t>
      </w:r>
    </w:p>
    <w:p w:rsidR="00B512F5" w:rsidRPr="00B512F5" w:rsidRDefault="005B0283" w:rsidP="00B512F5">
      <w:r>
        <w:t>Robert O’Brien</w:t>
      </w:r>
      <w:r>
        <w:br/>
        <w:t>01</w:t>
      </w:r>
      <w:r w:rsidR="00B512F5">
        <w:t>-</w:t>
      </w:r>
      <w:r>
        <w:t>September</w:t>
      </w:r>
      <w:r w:rsidR="00B512F5">
        <w:t>-2013</w:t>
      </w:r>
    </w:p>
    <w:p w:rsidR="00442833" w:rsidRPr="00442833" w:rsidRDefault="00442833" w:rsidP="00442833"/>
    <w:sectPr w:rsidR="00442833" w:rsidRPr="00442833" w:rsidSect="00A65B8A">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430" w:rsidRDefault="00385430" w:rsidP="00A65B8A">
      <w:pPr>
        <w:spacing w:after="0" w:line="240" w:lineRule="auto"/>
      </w:pPr>
      <w:r>
        <w:separator/>
      </w:r>
    </w:p>
  </w:endnote>
  <w:endnote w:type="continuationSeparator" w:id="0">
    <w:p w:rsidR="00385430" w:rsidRDefault="00385430" w:rsidP="00A65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385430">
    <w:pPr>
      <w:pStyle w:val="Footer"/>
    </w:pPr>
    <w:sdt>
      <w:sdtPr>
        <w:alias w:val="Title"/>
        <w:tag w:val=""/>
        <w:id w:val="-1128390507"/>
        <w:dataBinding w:prefixMappings="xmlns:ns0='http://purl.org/dc/elements/1.1/' xmlns:ns1='http://schemas.openxmlformats.org/package/2006/metadata/core-properties' " w:xpath="/ns1:coreProperties[1]/ns0:title[1]" w:storeItemID="{6C3C8BC8-F283-45AE-878A-BAB7291924A1}"/>
        <w:text/>
      </w:sdtPr>
      <w:sdtEndPr/>
      <w:sdtContent>
        <w:r w:rsidR="00AC0419">
          <w:t>Project Status Summary</w:t>
        </w:r>
      </w:sdtContent>
    </w:sdt>
    <w:r w:rsidR="00A65B8A">
      <w:tab/>
    </w:r>
    <w:r w:rsidR="00A65B8A">
      <w:tab/>
      <w:t xml:space="preserve">Revision Date/Time: </w:t>
    </w:r>
    <w:r w:rsidR="00A65B8A">
      <w:fldChar w:fldCharType="begin"/>
    </w:r>
    <w:r w:rsidR="00A65B8A">
      <w:instrText xml:space="preserve"> SAVEDATE  \@ "M/d/yyyy h:mm:ss am/pm"  \* MERGEFORMAT </w:instrText>
    </w:r>
    <w:r w:rsidR="00A65B8A">
      <w:fldChar w:fldCharType="separate"/>
    </w:r>
    <w:r w:rsidR="00576A0F">
      <w:rPr>
        <w:noProof/>
      </w:rPr>
      <w:t>8/28/2013 11:52:00 AM</w:t>
    </w:r>
    <w:r w:rsidR="00A65B8A">
      <w:fldChar w:fldCharType="end"/>
    </w:r>
  </w:p>
  <w:p w:rsidR="00A65B8A" w:rsidRDefault="00A65B8A">
    <w:pPr>
      <w:pStyle w:val="Footer"/>
    </w:pPr>
    <w:r>
      <w:tab/>
    </w:r>
    <w:r>
      <w:tab/>
      <w:t xml:space="preserve">Page </w:t>
    </w:r>
    <w:r>
      <w:fldChar w:fldCharType="begin"/>
    </w:r>
    <w:r>
      <w:instrText xml:space="preserve"> PAGE   \* MERGEFORMAT </w:instrText>
    </w:r>
    <w:r>
      <w:fldChar w:fldCharType="separate"/>
    </w:r>
    <w:r w:rsidR="005B0283">
      <w:rPr>
        <w:noProof/>
      </w:rPr>
      <w:t>2</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5B0283">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B8A" w:rsidRDefault="0047268F" w:rsidP="00A65B8A">
    <w:pPr>
      <w:pStyle w:val="Footer"/>
    </w:pPr>
    <w:proofErr w:type="spellStart"/>
    <w:r>
      <w:t>ProvenSecure</w:t>
    </w:r>
    <w:proofErr w:type="spellEnd"/>
    <w:r>
      <w:t xml:space="preserve"> Solutions, LLC</w:t>
    </w:r>
    <w:r w:rsidR="00A65B8A">
      <w:tab/>
    </w:r>
    <w:r w:rsidR="00A65B8A">
      <w:tab/>
      <w:t xml:space="preserve">Last Revision Date/Time: </w:t>
    </w:r>
    <w:r w:rsidR="00A65B8A">
      <w:fldChar w:fldCharType="begin"/>
    </w:r>
    <w:r w:rsidR="00A65B8A">
      <w:instrText xml:space="preserve"> SAVEDATE  \@ "M/d/yyyy h:mm:ss am/pm"  \* MERGEFORMAT </w:instrText>
    </w:r>
    <w:r w:rsidR="00A65B8A">
      <w:fldChar w:fldCharType="separate"/>
    </w:r>
    <w:r w:rsidR="00576A0F">
      <w:rPr>
        <w:noProof/>
      </w:rPr>
      <w:t>8/28/2013 11:52:00 AM</w:t>
    </w:r>
    <w:r w:rsidR="00A65B8A">
      <w:fldChar w:fldCharType="end"/>
    </w:r>
  </w:p>
  <w:p w:rsidR="00A65B8A" w:rsidRDefault="00A65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430" w:rsidRDefault="00385430" w:rsidP="00A65B8A">
      <w:pPr>
        <w:spacing w:after="0" w:line="240" w:lineRule="auto"/>
      </w:pPr>
      <w:r>
        <w:separator/>
      </w:r>
    </w:p>
  </w:footnote>
  <w:footnote w:type="continuationSeparator" w:id="0">
    <w:p w:rsidR="00385430" w:rsidRDefault="00385430" w:rsidP="00A65B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53F10"/>
    <w:multiLevelType w:val="hybridMultilevel"/>
    <w:tmpl w:val="05B0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641FEB"/>
    <w:multiLevelType w:val="hybridMultilevel"/>
    <w:tmpl w:val="48C29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2704A"/>
    <w:multiLevelType w:val="hybridMultilevel"/>
    <w:tmpl w:val="494E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F5C97"/>
    <w:multiLevelType w:val="hybridMultilevel"/>
    <w:tmpl w:val="D26E7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8B6578"/>
    <w:multiLevelType w:val="hybridMultilevel"/>
    <w:tmpl w:val="A574D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1B787D"/>
    <w:multiLevelType w:val="hybridMultilevel"/>
    <w:tmpl w:val="5798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E5472A"/>
    <w:multiLevelType w:val="hybridMultilevel"/>
    <w:tmpl w:val="D558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2F5"/>
    <w:rsid w:val="00097204"/>
    <w:rsid w:val="000E5947"/>
    <w:rsid w:val="000F66B2"/>
    <w:rsid w:val="0015647C"/>
    <w:rsid w:val="00170177"/>
    <w:rsid w:val="00174DC8"/>
    <w:rsid w:val="001A721B"/>
    <w:rsid w:val="001C5E46"/>
    <w:rsid w:val="001E084C"/>
    <w:rsid w:val="00204E82"/>
    <w:rsid w:val="00233FF8"/>
    <w:rsid w:val="0026591A"/>
    <w:rsid w:val="00272C74"/>
    <w:rsid w:val="002732E9"/>
    <w:rsid w:val="00276F90"/>
    <w:rsid w:val="00277EBD"/>
    <w:rsid w:val="00293E23"/>
    <w:rsid w:val="002E1C27"/>
    <w:rsid w:val="002E1C6D"/>
    <w:rsid w:val="002F3C9E"/>
    <w:rsid w:val="00301571"/>
    <w:rsid w:val="00346084"/>
    <w:rsid w:val="00385430"/>
    <w:rsid w:val="003D4671"/>
    <w:rsid w:val="003F646C"/>
    <w:rsid w:val="00442833"/>
    <w:rsid w:val="00470210"/>
    <w:rsid w:val="0047268F"/>
    <w:rsid w:val="004F0E30"/>
    <w:rsid w:val="005219B6"/>
    <w:rsid w:val="00576A0F"/>
    <w:rsid w:val="005B0283"/>
    <w:rsid w:val="006A0C34"/>
    <w:rsid w:val="006E28F6"/>
    <w:rsid w:val="008042C6"/>
    <w:rsid w:val="00847FDD"/>
    <w:rsid w:val="00850F9A"/>
    <w:rsid w:val="0089013A"/>
    <w:rsid w:val="008B26A8"/>
    <w:rsid w:val="008E4327"/>
    <w:rsid w:val="009F2E35"/>
    <w:rsid w:val="009F424D"/>
    <w:rsid w:val="00A04E08"/>
    <w:rsid w:val="00A42DF3"/>
    <w:rsid w:val="00A65B8A"/>
    <w:rsid w:val="00AC0419"/>
    <w:rsid w:val="00B164BD"/>
    <w:rsid w:val="00B512F5"/>
    <w:rsid w:val="00B879BE"/>
    <w:rsid w:val="00C97A40"/>
    <w:rsid w:val="00CD7B7E"/>
    <w:rsid w:val="00D12536"/>
    <w:rsid w:val="00D37CD1"/>
    <w:rsid w:val="00D878F9"/>
    <w:rsid w:val="00DD1DE5"/>
    <w:rsid w:val="00DD6701"/>
    <w:rsid w:val="00DF3886"/>
    <w:rsid w:val="00E0207F"/>
    <w:rsid w:val="00E33585"/>
    <w:rsid w:val="00EB657E"/>
    <w:rsid w:val="00EC46EE"/>
    <w:rsid w:val="00F34433"/>
    <w:rsid w:val="00FC33DB"/>
    <w:rsid w:val="00FE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AC04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30"/>
    <w:pPr>
      <w:spacing w:after="240"/>
    </w:pPr>
    <w:rPr>
      <w:rFonts w:ascii="Arial" w:hAnsi="Arial"/>
    </w:rPr>
  </w:style>
  <w:style w:type="paragraph" w:styleId="Heading1">
    <w:name w:val="heading 1"/>
    <w:basedOn w:val="Normal"/>
    <w:next w:val="Normal"/>
    <w:link w:val="Heading1Char"/>
    <w:uiPriority w:val="9"/>
    <w:qFormat/>
    <w:rsid w:val="004F0E30"/>
    <w:pPr>
      <w:keepNext/>
      <w:keepLines/>
      <w:spacing w:before="36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F0E30"/>
    <w:pPr>
      <w:keepNext/>
      <w:keepLines/>
      <w:spacing w:before="120" w:after="0"/>
      <w:outlineLvl w:val="1"/>
    </w:pPr>
    <w:rPr>
      <w:rFonts w:eastAsiaTheme="majorEastAsia" w:cstheme="majorBidi"/>
      <w:b/>
      <w:bCs/>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E30"/>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4F0E30"/>
    <w:rPr>
      <w:rFonts w:ascii="Arial" w:eastAsiaTheme="majorEastAsia" w:hAnsi="Arial" w:cstheme="majorBidi"/>
      <w:b/>
      <w:bCs/>
      <w:sz w:val="24"/>
      <w:szCs w:val="26"/>
      <w:u w:val="single"/>
    </w:rPr>
  </w:style>
  <w:style w:type="paragraph" w:styleId="Title">
    <w:name w:val="Title"/>
    <w:basedOn w:val="Normal"/>
    <w:next w:val="Normal"/>
    <w:link w:val="TitleChar"/>
    <w:uiPriority w:val="10"/>
    <w:qFormat/>
    <w:rsid w:val="004F0E30"/>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TitleChar">
    <w:name w:val="Title Char"/>
    <w:basedOn w:val="DefaultParagraphFont"/>
    <w:link w:val="Title"/>
    <w:uiPriority w:val="10"/>
    <w:rsid w:val="004F0E30"/>
    <w:rPr>
      <w:rFonts w:ascii="Arial" w:eastAsiaTheme="majorEastAsia" w:hAnsi="Arial" w:cstheme="majorBidi"/>
      <w:b/>
      <w:spacing w:val="5"/>
      <w:kern w:val="28"/>
      <w:sz w:val="48"/>
      <w:szCs w:val="52"/>
    </w:rPr>
  </w:style>
  <w:style w:type="character" w:styleId="PlaceholderText">
    <w:name w:val="Placeholder Text"/>
    <w:basedOn w:val="DefaultParagraphFont"/>
    <w:uiPriority w:val="99"/>
    <w:semiHidden/>
    <w:rsid w:val="004F0E30"/>
    <w:rPr>
      <w:color w:val="808080"/>
    </w:rPr>
  </w:style>
  <w:style w:type="paragraph" w:styleId="BalloonText">
    <w:name w:val="Balloon Text"/>
    <w:basedOn w:val="Normal"/>
    <w:link w:val="BalloonTextChar"/>
    <w:uiPriority w:val="99"/>
    <w:semiHidden/>
    <w:unhideWhenUsed/>
    <w:rsid w:val="004F0E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E30"/>
    <w:rPr>
      <w:rFonts w:ascii="Tahoma" w:hAnsi="Tahoma" w:cs="Tahoma"/>
      <w:sz w:val="16"/>
      <w:szCs w:val="16"/>
    </w:rPr>
  </w:style>
  <w:style w:type="paragraph" w:styleId="Header">
    <w:name w:val="header"/>
    <w:basedOn w:val="Normal"/>
    <w:link w:val="HeaderChar"/>
    <w:uiPriority w:val="99"/>
    <w:unhideWhenUsed/>
    <w:rsid w:val="00A65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8A"/>
    <w:rPr>
      <w:rFonts w:ascii="Arial" w:hAnsi="Arial"/>
    </w:rPr>
  </w:style>
  <w:style w:type="paragraph" w:styleId="Footer">
    <w:name w:val="footer"/>
    <w:basedOn w:val="Normal"/>
    <w:link w:val="FooterChar"/>
    <w:uiPriority w:val="99"/>
    <w:unhideWhenUsed/>
    <w:rsid w:val="00A65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8A"/>
    <w:rPr>
      <w:rFonts w:ascii="Arial" w:hAnsi="Arial"/>
    </w:rPr>
  </w:style>
  <w:style w:type="paragraph" w:customStyle="1" w:styleId="InstructionText">
    <w:name w:val="Instruction Text"/>
    <w:basedOn w:val="Normal"/>
    <w:next w:val="Normal"/>
    <w:link w:val="InstructionTextChar"/>
    <w:qFormat/>
    <w:rsid w:val="00A65B8A"/>
    <w:rPr>
      <w:rFonts w:ascii="Times New Roman" w:hAnsi="Times New Roman" w:cs="Times New Roman"/>
      <w:b/>
      <w:i/>
      <w:color w:val="0000FF"/>
    </w:rPr>
  </w:style>
  <w:style w:type="table" w:styleId="TableGrid">
    <w:name w:val="Table Grid"/>
    <w:basedOn w:val="TableNormal"/>
    <w:uiPriority w:val="59"/>
    <w:rsid w:val="00293E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TextChar">
    <w:name w:val="Instruction Text Char"/>
    <w:basedOn w:val="DefaultParagraphFont"/>
    <w:link w:val="InstructionText"/>
    <w:rsid w:val="00A65B8A"/>
    <w:rPr>
      <w:rFonts w:ascii="Times New Roman" w:hAnsi="Times New Roman" w:cs="Times New Roman"/>
      <w:b/>
      <w:i/>
      <w:color w:val="0000FF"/>
    </w:rPr>
  </w:style>
  <w:style w:type="paragraph" w:styleId="NoSpacing">
    <w:name w:val="No Spacing"/>
    <w:link w:val="NoSpacingChar"/>
    <w:uiPriority w:val="1"/>
    <w:qFormat/>
    <w:rsid w:val="00293E23"/>
    <w:pPr>
      <w:spacing w:after="0" w:line="240" w:lineRule="auto"/>
    </w:pPr>
    <w:rPr>
      <w:rFonts w:ascii="Arial" w:hAnsi="Arial"/>
    </w:rPr>
  </w:style>
  <w:style w:type="paragraph" w:customStyle="1" w:styleId="TableCellContents">
    <w:name w:val="Table Cell Contents"/>
    <w:basedOn w:val="NoSpacing"/>
    <w:link w:val="TableCellContentsChar"/>
    <w:qFormat/>
    <w:rsid w:val="00293E23"/>
    <w:pPr>
      <w:spacing w:before="120" w:after="120"/>
    </w:pPr>
  </w:style>
  <w:style w:type="paragraph" w:customStyle="1" w:styleId="TableCellInstruction">
    <w:name w:val="Table Cell Instruction"/>
    <w:basedOn w:val="TableCellContents"/>
    <w:link w:val="TableCellInstructionChar"/>
    <w:qFormat/>
    <w:rsid w:val="006E28F6"/>
    <w:rPr>
      <w:rFonts w:ascii="Times New Roman" w:hAnsi="Times New Roman" w:cs="Times New Roman"/>
      <w:b/>
      <w:i/>
      <w:color w:val="0000FF"/>
    </w:rPr>
  </w:style>
  <w:style w:type="character" w:customStyle="1" w:styleId="NoSpacingChar">
    <w:name w:val="No Spacing Char"/>
    <w:basedOn w:val="DefaultParagraphFont"/>
    <w:link w:val="NoSpacing"/>
    <w:uiPriority w:val="1"/>
    <w:rsid w:val="00293E23"/>
    <w:rPr>
      <w:rFonts w:ascii="Arial" w:hAnsi="Arial"/>
    </w:rPr>
  </w:style>
  <w:style w:type="character" w:customStyle="1" w:styleId="TableCellContentsChar">
    <w:name w:val="Table Cell Contents Char"/>
    <w:basedOn w:val="NoSpacingChar"/>
    <w:link w:val="TableCellContents"/>
    <w:rsid w:val="00293E23"/>
    <w:rPr>
      <w:rFonts w:ascii="Arial" w:hAnsi="Arial"/>
    </w:rPr>
  </w:style>
  <w:style w:type="character" w:customStyle="1" w:styleId="TableCellInstructionChar">
    <w:name w:val="Table Cell Instruction Char"/>
    <w:basedOn w:val="TableCellContentsChar"/>
    <w:link w:val="TableCellInstruction"/>
    <w:rsid w:val="006E28F6"/>
    <w:rPr>
      <w:rFonts w:ascii="Times New Roman" w:hAnsi="Times New Roman" w:cs="Times New Roman"/>
      <w:b/>
      <w:i/>
      <w:color w:val="0000FF"/>
    </w:rPr>
  </w:style>
  <w:style w:type="paragraph" w:styleId="Subtitle">
    <w:name w:val="Subtitle"/>
    <w:basedOn w:val="Normal"/>
    <w:next w:val="Normal"/>
    <w:link w:val="SubtitleChar"/>
    <w:uiPriority w:val="11"/>
    <w:qFormat/>
    <w:rsid w:val="00174DC8"/>
    <w:pPr>
      <w:numPr>
        <w:ilvl w:val="1"/>
      </w:numP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174DC8"/>
    <w:rPr>
      <w:rFonts w:ascii="Arial" w:eastAsiaTheme="majorEastAsia" w:hAnsi="Arial" w:cstheme="majorBidi"/>
      <w:b/>
      <w:iCs/>
      <w:spacing w:val="15"/>
      <w:sz w:val="40"/>
      <w:szCs w:val="24"/>
    </w:rPr>
  </w:style>
  <w:style w:type="paragraph" w:styleId="ListParagraph">
    <w:name w:val="List Paragraph"/>
    <w:basedOn w:val="Normal"/>
    <w:uiPriority w:val="34"/>
    <w:qFormat/>
    <w:rsid w:val="00AC0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AppData\Roaming\Microsoft\Templates\ProvenSecure%20Status%20Summary%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D9B2171C2641E6BDC091EFBFB2F68A"/>
        <w:category>
          <w:name w:val="General"/>
          <w:gallery w:val="placeholder"/>
        </w:category>
        <w:types>
          <w:type w:val="bbPlcHdr"/>
        </w:types>
        <w:behaviors>
          <w:behavior w:val="content"/>
        </w:behaviors>
        <w:guid w:val="{7526A12C-0F08-4397-A2DA-D160AC0B0BDB}"/>
      </w:docPartPr>
      <w:docPartBody>
        <w:p w:rsidR="009E7D75" w:rsidRDefault="00877F03">
          <w:pPr>
            <w:pStyle w:val="7CD9B2171C2641E6BDC091EFBFB2F68A"/>
          </w:pPr>
          <w:r w:rsidRPr="00DE442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F03"/>
    <w:rsid w:val="0006790D"/>
    <w:rsid w:val="00287F7E"/>
    <w:rsid w:val="00527AE0"/>
    <w:rsid w:val="005B2EDE"/>
    <w:rsid w:val="00613344"/>
    <w:rsid w:val="007A3B74"/>
    <w:rsid w:val="007B4F6B"/>
    <w:rsid w:val="00877F03"/>
    <w:rsid w:val="00916C25"/>
    <w:rsid w:val="009E7D75"/>
    <w:rsid w:val="009F0E11"/>
    <w:rsid w:val="00AC41FA"/>
    <w:rsid w:val="00E81340"/>
    <w:rsid w:val="00F41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D9B2171C2641E6BDC091EFBFB2F68A">
    <w:name w:val="7CD9B2171C2641E6BDC091EFBFB2F6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D9B2171C2641E6BDC091EFBFB2F68A">
    <w:name w:val="7CD9B2171C2641E6BDC091EFBFB2F6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ProvenSecure Status Summary Template.dotx</Template>
  <TotalTime>9</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Project Status Summary</vt:lpstr>
    </vt:vector>
  </TitlesOfParts>
  <Company>Microsoft</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Summary</dc:title>
  <dc:creator>Robert O'Brien</dc:creator>
  <cp:lastModifiedBy>Robert O'Brien</cp:lastModifiedBy>
  <cp:revision>3</cp:revision>
  <cp:lastPrinted>2013-08-28T15:39:00Z</cp:lastPrinted>
  <dcterms:created xsi:type="dcterms:W3CDTF">2013-09-04T15:11:00Z</dcterms:created>
  <dcterms:modified xsi:type="dcterms:W3CDTF">2013-09-04T15:20:00Z</dcterms:modified>
</cp:coreProperties>
</file>